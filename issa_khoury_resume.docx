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EAA55" w14:textId="0A3C2301" w:rsidR="00217639" w:rsidRDefault="00E31E06">
      <w:pPr>
        <w:pStyle w:val="Name"/>
      </w:pPr>
      <w:r>
        <w:t xml:space="preserve"> </w:t>
      </w:r>
      <w:r w:rsidR="00242872">
        <w:t xml:space="preserve">Issa </w:t>
      </w:r>
      <w:r w:rsidR="00E944BA">
        <w:t>aL</w:t>
      </w:r>
      <w:r w:rsidR="00242872">
        <w:t>Khoury</w:t>
      </w:r>
    </w:p>
    <w:p w14:paraId="36195067" w14:textId="2B92AA99" w:rsidR="00217639" w:rsidRDefault="00242872">
      <w:pPr>
        <w:pStyle w:val="ContactInfo"/>
      </w:pPr>
      <w:r>
        <w:t>Amsterdam, the Netherlands</w:t>
      </w:r>
      <w:r w:rsidR="00F07484">
        <w:t xml:space="preserve"> </w:t>
      </w:r>
      <w:r>
        <w:t xml:space="preserve">| </w:t>
      </w:r>
      <w:hyperlink r:id="rId8" w:history="1">
        <w:r w:rsidR="00F03694" w:rsidRPr="00AA7242">
          <w:rPr>
            <w:rStyle w:val="Hyperlink"/>
          </w:rPr>
          <w:t>hello@issakhoury.me</w:t>
        </w:r>
      </w:hyperlink>
      <w:r w:rsidR="00F03694">
        <w:t xml:space="preserve"> </w:t>
      </w:r>
      <w:r w:rsidR="00374FFE">
        <w:t xml:space="preserve">| </w:t>
      </w:r>
      <w:hyperlink r:id="rId9" w:history="1">
        <w:r w:rsidR="00374FFE" w:rsidRPr="00AA7242">
          <w:rPr>
            <w:rStyle w:val="Hyperlink"/>
          </w:rPr>
          <w:t>www.issakhoury.me</w:t>
        </w:r>
      </w:hyperlink>
      <w:r w:rsidR="00374FFE">
        <w:t xml:space="preserve"> </w:t>
      </w:r>
    </w:p>
    <w:p w14:paraId="042E4AE0" w14:textId="3875B808" w:rsidR="00217639" w:rsidRDefault="003F0B24">
      <w:pPr>
        <w:pStyle w:val="Heading1"/>
      </w:pPr>
      <w:r>
        <w:t>About Me</w:t>
      </w:r>
    </w:p>
    <w:p w14:paraId="4C8B415E" w14:textId="77777777" w:rsidR="00167748" w:rsidRPr="00167748" w:rsidRDefault="00167748" w:rsidP="00167748">
      <w:pPr>
        <w:rPr>
          <w:lang w:val="en-NL"/>
        </w:rPr>
      </w:pPr>
      <w:r w:rsidRPr="00167748">
        <w:rPr>
          <w:b/>
          <w:bCs/>
          <w:lang w:val="en-NL"/>
        </w:rPr>
        <w:t>Results-oriented Software Engineer with a passion for designing and implementing innovative cloud-native solutions.</w:t>
      </w:r>
    </w:p>
    <w:p w14:paraId="15579708" w14:textId="77777777" w:rsidR="00167748" w:rsidRPr="00167748" w:rsidRDefault="00167748" w:rsidP="00167748">
      <w:pPr>
        <w:rPr>
          <w:lang w:val="en-NL"/>
        </w:rPr>
      </w:pPr>
      <w:r w:rsidRPr="00167748">
        <w:rPr>
          <w:lang w:val="en-NL"/>
        </w:rPr>
        <w:t>I have a proven track record of delivering high-quality, scalable, and efficient software products that drive significant business value. My expertise lies in cloud architecture, where I focus on leveraging cloud-native technologies to optimize performance and cost-effectiveness.</w:t>
      </w:r>
    </w:p>
    <w:p w14:paraId="5C49C640" w14:textId="425634C4" w:rsidR="00167748" w:rsidRPr="00167748" w:rsidRDefault="00167748" w:rsidP="00167748">
      <w:pPr>
        <w:rPr>
          <w:lang w:val="en-NL"/>
        </w:rPr>
      </w:pPr>
      <w:r w:rsidRPr="00167748">
        <w:rPr>
          <w:lang w:val="en-NL"/>
        </w:rPr>
        <w:t>Throughout my career, I have consistently demonstrated my ability to lead and mentor software engineering teams, fostering a collaborative and high-performing work environment.</w:t>
      </w:r>
    </w:p>
    <w:p w14:paraId="23510C08" w14:textId="2340A039" w:rsidR="00167748" w:rsidRPr="00167748" w:rsidRDefault="00167748" w:rsidP="00167748">
      <w:pPr>
        <w:rPr>
          <w:lang w:val="en-NL"/>
        </w:rPr>
      </w:pPr>
      <w:r w:rsidRPr="00167748">
        <w:rPr>
          <w:lang w:val="en-NL"/>
        </w:rPr>
        <w:t>I am committed to effectively communicating technical concepts to both technical and non-technical stakeholders, ensuring alignment and buy-in for my projects. My goal is to deliver exceptional software solutions that exceed customer expectations and drive positive business outcomes.</w:t>
      </w:r>
    </w:p>
    <w:p w14:paraId="67E5923C" w14:textId="4D3BB477" w:rsidR="00217639" w:rsidRDefault="00000000">
      <w:pPr>
        <w:pStyle w:val="Heading1"/>
      </w:pPr>
      <w:sdt>
        <w:sdtPr>
          <w:id w:val="617349259"/>
          <w:placeholder>
            <w:docPart w:val="15EB07E6725E684AB0B08DACE8810107"/>
          </w:placeholder>
          <w:temporary/>
          <w:showingPlcHdr/>
          <w15:appearance w15:val="hidden"/>
        </w:sdtPr>
        <w:sdtContent>
          <w:r w:rsidR="00AD7A8D">
            <w:t>Experience</w:t>
          </w:r>
        </w:sdtContent>
      </w:sdt>
    </w:p>
    <w:p w14:paraId="4A8A5AD3" w14:textId="1B573430" w:rsidR="00666C34" w:rsidRDefault="00666C34" w:rsidP="00666C34">
      <w:pPr>
        <w:pStyle w:val="Heading2"/>
      </w:pPr>
      <w:proofErr w:type="spellStart"/>
      <w:r>
        <w:t>ThoughtWorks</w:t>
      </w:r>
      <w:proofErr w:type="spellEnd"/>
      <w:r>
        <w:t xml:space="preserve"> / Amsterdam, the Netherlands</w:t>
      </w:r>
    </w:p>
    <w:p w14:paraId="38CB2DF0" w14:textId="57155BAD" w:rsidR="00666C34" w:rsidRDefault="00666C34" w:rsidP="00666C34">
      <w:pPr>
        <w:pStyle w:val="Heading3"/>
      </w:pPr>
      <w:r>
        <w:t>May 2022 –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666C34" w:rsidRPr="005343F6" w14:paraId="39C4B0E3" w14:textId="77777777" w:rsidTr="00BB7A81">
        <w:tc>
          <w:tcPr>
            <w:tcW w:w="7371" w:type="dxa"/>
          </w:tcPr>
          <w:p w14:paraId="7E8119B8" w14:textId="7C7A2B96" w:rsidR="00ED5DDA" w:rsidRPr="00666C34" w:rsidRDefault="00666C34" w:rsidP="00ED5DDA">
            <w:pPr>
              <w:pStyle w:val="ListParagraph"/>
              <w:spacing w:after="60" w:line="288" w:lineRule="auto"/>
              <w:ind w:left="720"/>
            </w:pPr>
            <w:r>
              <w:t xml:space="preserve">ThoughtWorks is a leading technology consultancy that has recently expanded to the Netherlands. I have joined the growing team as a Solution Architect to help design and develop modern and effective solutions </w:t>
            </w:r>
            <w:r w:rsidR="004B7A75">
              <w:t>in order to help</w:t>
            </w:r>
            <w:r>
              <w:t xml:space="preserve"> our client</w:t>
            </w:r>
            <w:r w:rsidR="007318B6">
              <w:t xml:space="preserve">s achieve their </w:t>
            </w:r>
            <w:r>
              <w:t xml:space="preserve">digital transformation and </w:t>
            </w:r>
            <w:r w:rsidR="007318B6">
              <w:t>data driven goals</w:t>
            </w:r>
            <w:r>
              <w:t>.</w:t>
            </w:r>
          </w:p>
        </w:tc>
      </w:tr>
      <w:tr w:rsidR="00ED5DDA" w:rsidRPr="005343F6" w14:paraId="2BB9116D" w14:textId="77777777" w:rsidTr="00BB7A81">
        <w:tc>
          <w:tcPr>
            <w:tcW w:w="7371" w:type="dxa"/>
          </w:tcPr>
          <w:p w14:paraId="0D7D9F2A" w14:textId="77777777" w:rsidR="008A6110" w:rsidRDefault="00ED5DDA" w:rsidP="00666C34">
            <w:pPr>
              <w:pStyle w:val="ListParagraph"/>
              <w:ind w:left="720"/>
            </w:pPr>
            <w:r>
              <w:t xml:space="preserve">I have been working in the role of Technical Lead across several industries in Europe such as automotive and logistics. My responsibilities have included stakeholder management, team leading, technical advisory, and solution architecture for software and cloud systems. </w:t>
            </w:r>
          </w:p>
          <w:p w14:paraId="724E6968" w14:textId="2AF1133E" w:rsidR="00ED5DDA" w:rsidRDefault="00ED5DDA" w:rsidP="00666C34">
            <w:pPr>
              <w:pStyle w:val="ListParagraph"/>
              <w:ind w:left="720"/>
            </w:pPr>
            <w:r>
              <w:t xml:space="preserve">I </w:t>
            </w:r>
            <w:r w:rsidR="00A56404">
              <w:t xml:space="preserve">strive to ensure my stakeholders’ needs are met by the technical solution through continuous consultation and feedback sessions. Project constraints are </w:t>
            </w:r>
            <w:r w:rsidR="005B0C09">
              <w:t>considered</w:t>
            </w:r>
            <w:r w:rsidR="00A56404">
              <w:t xml:space="preserve"> </w:t>
            </w:r>
            <w:r w:rsidR="005B0C09">
              <w:t>to</w:t>
            </w:r>
            <w:r w:rsidR="00A56404">
              <w:t xml:space="preserve"> provide optimal decision making and increase stakeholder value.</w:t>
            </w:r>
          </w:p>
          <w:p w14:paraId="7DCB7496" w14:textId="77777777" w:rsidR="00614883" w:rsidRDefault="00614883" w:rsidP="00666C34">
            <w:pPr>
              <w:pStyle w:val="ListParagraph"/>
              <w:ind w:left="720"/>
            </w:pPr>
          </w:p>
          <w:p w14:paraId="3E7ADC01" w14:textId="1C8DB8C3" w:rsidR="00614883" w:rsidRDefault="00614883" w:rsidP="00666C34">
            <w:pPr>
              <w:pStyle w:val="ListParagraph"/>
              <w:ind w:left="720"/>
            </w:pPr>
            <w:r>
              <w:rPr>
                <w:u w:val="single"/>
              </w:rPr>
              <w:t>Airline Industry</w:t>
            </w:r>
          </w:p>
          <w:p w14:paraId="2325743E" w14:textId="77777777" w:rsidR="000E307F" w:rsidRPr="000E307F" w:rsidRDefault="000E307F" w:rsidP="000E307F">
            <w:pPr>
              <w:pStyle w:val="ListParagraph"/>
              <w:ind w:left="720"/>
              <w:rPr>
                <w:lang w:val="en-NL"/>
              </w:rPr>
            </w:pPr>
            <w:r w:rsidRPr="000E307F">
              <w:rPr>
                <w:b/>
                <w:bCs/>
                <w:lang w:val="en-NL"/>
              </w:rPr>
              <w:t>Led a comprehensive discovery engagement for a major airline, identifying opportunities to optimize data management and unlock business value.</w:t>
            </w:r>
          </w:p>
          <w:p w14:paraId="6EE92465" w14:textId="77777777" w:rsidR="000E307F" w:rsidRPr="000E307F" w:rsidRDefault="000E307F" w:rsidP="000E307F">
            <w:pPr>
              <w:pStyle w:val="ListParagraph"/>
              <w:numPr>
                <w:ilvl w:val="0"/>
                <w:numId w:val="18"/>
              </w:numPr>
              <w:rPr>
                <w:lang w:val="en-NL"/>
              </w:rPr>
            </w:pPr>
            <w:r w:rsidRPr="000E307F">
              <w:rPr>
                <w:lang w:val="en-NL"/>
              </w:rPr>
              <w:t>Conducted in-depth user interviews and assessments to understand the organization's data landscape, maturity, tooling, and end-user needs.</w:t>
            </w:r>
          </w:p>
          <w:p w14:paraId="0126278A" w14:textId="3C99C907" w:rsidR="000E307F" w:rsidRPr="000E307F" w:rsidRDefault="000E307F" w:rsidP="000E307F">
            <w:pPr>
              <w:pStyle w:val="ListParagraph"/>
              <w:numPr>
                <w:ilvl w:val="0"/>
                <w:numId w:val="18"/>
              </w:numPr>
              <w:rPr>
                <w:lang w:val="en-NL"/>
              </w:rPr>
            </w:pPr>
            <w:r w:rsidRPr="000E307F">
              <w:rPr>
                <w:lang w:val="en-NL"/>
              </w:rPr>
              <w:lastRenderedPageBreak/>
              <w:t>Defined target capabilities and efficiencies for the airline's desired data architecture and operating mode</w:t>
            </w:r>
            <w:r>
              <w:rPr>
                <w:lang w:val="en-NL"/>
              </w:rPr>
              <w:t>, specifically targeting the Google Cloud Platform (GCP)</w:t>
            </w:r>
            <w:r w:rsidRPr="000E307F">
              <w:rPr>
                <w:lang w:val="en-NL"/>
              </w:rPr>
              <w:t>l.</w:t>
            </w:r>
          </w:p>
          <w:p w14:paraId="2FC77B60" w14:textId="77777777" w:rsidR="000E307F" w:rsidRPr="000E307F" w:rsidRDefault="000E307F" w:rsidP="000E307F">
            <w:pPr>
              <w:pStyle w:val="ListParagraph"/>
              <w:numPr>
                <w:ilvl w:val="0"/>
                <w:numId w:val="18"/>
              </w:numPr>
              <w:rPr>
                <w:lang w:val="en-NL"/>
              </w:rPr>
            </w:pPr>
            <w:r w:rsidRPr="000E307F">
              <w:rPr>
                <w:lang w:val="en-NL"/>
              </w:rPr>
              <w:t>Developed a detailed roadmap outlining principles, definitions, implementation details, and a staged rollout plan to achieve these goals.</w:t>
            </w:r>
          </w:p>
          <w:p w14:paraId="06E66430" w14:textId="10576A91" w:rsidR="00614883" w:rsidRPr="000E307F" w:rsidRDefault="000E307F" w:rsidP="000E307F">
            <w:pPr>
              <w:pStyle w:val="ListParagraph"/>
              <w:numPr>
                <w:ilvl w:val="0"/>
                <w:numId w:val="18"/>
              </w:numPr>
              <w:rPr>
                <w:lang w:val="en-NL"/>
              </w:rPr>
            </w:pPr>
            <w:r w:rsidRPr="000E307F">
              <w:rPr>
                <w:lang w:val="en-NL"/>
              </w:rPr>
              <w:t>Delivered actionable recommendations for transforming the organization's data landscape, enabling more efficient data utilization and unlocking new business opportunities.</w:t>
            </w:r>
          </w:p>
          <w:p w14:paraId="2D801F05" w14:textId="77777777" w:rsidR="005B0C09" w:rsidRDefault="005B0C09" w:rsidP="00666C34">
            <w:pPr>
              <w:pStyle w:val="ListParagraph"/>
              <w:ind w:left="720"/>
            </w:pPr>
          </w:p>
          <w:p w14:paraId="33A68AEE" w14:textId="2622D316" w:rsidR="005B0C09" w:rsidRDefault="005B0C09" w:rsidP="00666C34">
            <w:pPr>
              <w:pStyle w:val="ListParagraph"/>
              <w:ind w:left="720"/>
              <w:rPr>
                <w:u w:val="single"/>
              </w:rPr>
            </w:pPr>
            <w:r>
              <w:rPr>
                <w:u w:val="single"/>
              </w:rPr>
              <w:t>Automotive Industry</w:t>
            </w:r>
          </w:p>
          <w:p w14:paraId="1AD269E1" w14:textId="77777777" w:rsidR="000E307F" w:rsidRPr="000E307F" w:rsidRDefault="000E307F" w:rsidP="000E307F">
            <w:pPr>
              <w:pStyle w:val="ListParagraph"/>
              <w:ind w:left="720"/>
              <w:rPr>
                <w:lang w:val="en-NL"/>
              </w:rPr>
            </w:pPr>
            <w:r w:rsidRPr="000E307F">
              <w:rPr>
                <w:b/>
                <w:bCs/>
                <w:lang w:val="en-NL"/>
              </w:rPr>
              <w:t>Led a team in developing an automated data analytics system for the automotive industry.</w:t>
            </w:r>
          </w:p>
          <w:p w14:paraId="1534A2E0" w14:textId="77777777" w:rsidR="000E307F" w:rsidRPr="000E307F" w:rsidRDefault="000E307F" w:rsidP="000E307F">
            <w:pPr>
              <w:pStyle w:val="ListParagraph"/>
              <w:numPr>
                <w:ilvl w:val="0"/>
                <w:numId w:val="19"/>
              </w:numPr>
              <w:rPr>
                <w:lang w:val="en-NL"/>
              </w:rPr>
            </w:pPr>
            <w:r w:rsidRPr="000E307F">
              <w:rPr>
                <w:lang w:val="en-NL"/>
              </w:rPr>
              <w:t>Successfully developed a Python-based system to scrape pricing information for various car models and analyze price fluctuations over time.</w:t>
            </w:r>
          </w:p>
          <w:p w14:paraId="1F591F74" w14:textId="77777777" w:rsidR="000E307F" w:rsidRPr="000E307F" w:rsidRDefault="000E307F" w:rsidP="000E307F">
            <w:pPr>
              <w:pStyle w:val="ListParagraph"/>
              <w:numPr>
                <w:ilvl w:val="0"/>
                <w:numId w:val="19"/>
              </w:numPr>
              <w:rPr>
                <w:lang w:val="en-NL"/>
              </w:rPr>
            </w:pPr>
            <w:r w:rsidRPr="000E307F">
              <w:rPr>
                <w:lang w:val="en-NL"/>
              </w:rPr>
              <w:t>Utilized Google Cloud Platform (GCP) for data processing, storage, and analysis, leveraging Compute Engine, Storage Buckets, BigQuery, and Looker Studio.</w:t>
            </w:r>
          </w:p>
          <w:p w14:paraId="391861D5" w14:textId="77777777" w:rsidR="000E307F" w:rsidRPr="000E307F" w:rsidRDefault="000E307F" w:rsidP="000E307F">
            <w:pPr>
              <w:pStyle w:val="ListParagraph"/>
              <w:numPr>
                <w:ilvl w:val="0"/>
                <w:numId w:val="19"/>
              </w:numPr>
              <w:rPr>
                <w:lang w:val="en-NL"/>
              </w:rPr>
            </w:pPr>
            <w:r w:rsidRPr="000E307F">
              <w:rPr>
                <w:lang w:val="en-NL"/>
              </w:rPr>
              <w:t>Conducted iterative development, incorporating user feedback and adapting to evolving business needs through multiple rounds of requirements analysis and brainstorming sessions.</w:t>
            </w:r>
          </w:p>
          <w:p w14:paraId="6AE40D1D" w14:textId="77777777" w:rsidR="005B0C09" w:rsidRPr="004F279F" w:rsidRDefault="005B0C09" w:rsidP="00666C34">
            <w:pPr>
              <w:pStyle w:val="ListParagraph"/>
              <w:ind w:left="720"/>
              <w:rPr>
                <w:u w:val="single"/>
                <w:lang w:val="en-NL"/>
              </w:rPr>
            </w:pPr>
          </w:p>
          <w:p w14:paraId="675D11CC" w14:textId="77777777" w:rsidR="005B0C09" w:rsidRDefault="005B0C09" w:rsidP="005B0C09">
            <w:pPr>
              <w:pStyle w:val="ListParagraph"/>
              <w:ind w:left="720"/>
              <w:rPr>
                <w:u w:val="single"/>
              </w:rPr>
            </w:pPr>
            <w:r w:rsidRPr="005B0C09">
              <w:rPr>
                <w:u w:val="single"/>
              </w:rPr>
              <w:t>Logistics Industry</w:t>
            </w:r>
          </w:p>
          <w:p w14:paraId="0CB593C1" w14:textId="77777777" w:rsidR="000E307F" w:rsidRPr="000E307F" w:rsidRDefault="000E307F" w:rsidP="000E307F">
            <w:pPr>
              <w:pStyle w:val="ListParagraph"/>
              <w:ind w:left="720"/>
              <w:rPr>
                <w:lang w:val="en-NL"/>
              </w:rPr>
            </w:pPr>
            <w:r w:rsidRPr="000E307F">
              <w:rPr>
                <w:b/>
                <w:bCs/>
                <w:lang w:val="en-NL"/>
              </w:rPr>
              <w:t>Led cross-functional teams to drive significant improvements in cloud utilization and software development processes for a logistics client.</w:t>
            </w:r>
          </w:p>
          <w:p w14:paraId="2CF1FBA7" w14:textId="77777777" w:rsidR="000E307F" w:rsidRPr="000E307F" w:rsidRDefault="000E307F" w:rsidP="000E307F">
            <w:pPr>
              <w:pStyle w:val="ListParagraph"/>
              <w:numPr>
                <w:ilvl w:val="0"/>
                <w:numId w:val="20"/>
              </w:numPr>
              <w:rPr>
                <w:lang w:val="en-NL"/>
              </w:rPr>
            </w:pPr>
            <w:r w:rsidRPr="000E307F">
              <w:rPr>
                <w:b/>
                <w:bCs/>
                <w:lang w:val="en-NL"/>
              </w:rPr>
              <w:t>Achieved a 30% reduction in infrastructure costs</w:t>
            </w:r>
            <w:r w:rsidRPr="000E307F">
              <w:rPr>
                <w:lang w:val="en-NL"/>
              </w:rPr>
              <w:t xml:space="preserve"> by implementing strategic optimizations in the AWS cloud environment, including rightsizing instances, optimizing resource allocation, and leveraging cost-saving features.</w:t>
            </w:r>
          </w:p>
          <w:p w14:paraId="5A4FF368" w14:textId="77777777" w:rsidR="000E307F" w:rsidRPr="000E307F" w:rsidRDefault="000E307F" w:rsidP="000E307F">
            <w:pPr>
              <w:pStyle w:val="ListParagraph"/>
              <w:numPr>
                <w:ilvl w:val="0"/>
                <w:numId w:val="20"/>
              </w:numPr>
              <w:rPr>
                <w:lang w:val="en-NL"/>
              </w:rPr>
            </w:pPr>
            <w:r w:rsidRPr="000E307F">
              <w:rPr>
                <w:b/>
                <w:bCs/>
                <w:lang w:val="en-NL"/>
              </w:rPr>
              <w:t>Streamlined software delivery processes</w:t>
            </w:r>
            <w:r w:rsidRPr="000E307F">
              <w:rPr>
                <w:lang w:val="en-NL"/>
              </w:rPr>
              <w:t xml:space="preserve">, resulting in a </w:t>
            </w:r>
            <w:r w:rsidRPr="000E307F">
              <w:rPr>
                <w:b/>
                <w:bCs/>
                <w:lang w:val="en-NL"/>
              </w:rPr>
              <w:t>20% decrease in QA rejections</w:t>
            </w:r>
            <w:r w:rsidRPr="000E307F">
              <w:rPr>
                <w:lang w:val="en-NL"/>
              </w:rPr>
              <w:t xml:space="preserve"> and </w:t>
            </w:r>
            <w:r w:rsidRPr="000E307F">
              <w:rPr>
                <w:b/>
                <w:bCs/>
                <w:lang w:val="en-NL"/>
              </w:rPr>
              <w:t>increased deployment frequency from once every four weeks to once a week</w:t>
            </w:r>
            <w:r w:rsidRPr="000E307F">
              <w:rPr>
                <w:lang w:val="en-NL"/>
              </w:rPr>
              <w:t>. This was achieved through process improvements, automation, and enhanced collaboration between development and QA teams.</w:t>
            </w:r>
          </w:p>
          <w:p w14:paraId="4839D065" w14:textId="77777777" w:rsidR="000E307F" w:rsidRDefault="000E307F" w:rsidP="000E307F">
            <w:pPr>
              <w:pStyle w:val="ListParagraph"/>
              <w:numPr>
                <w:ilvl w:val="0"/>
                <w:numId w:val="20"/>
              </w:numPr>
              <w:rPr>
                <w:lang w:val="en-NL"/>
              </w:rPr>
            </w:pPr>
            <w:r w:rsidRPr="000E307F">
              <w:rPr>
                <w:b/>
                <w:bCs/>
                <w:lang w:val="en-NL"/>
              </w:rPr>
              <w:t>Cultivated a culture of accountability</w:t>
            </w:r>
            <w:r w:rsidRPr="000E307F">
              <w:rPr>
                <w:lang w:val="en-NL"/>
              </w:rPr>
              <w:t xml:space="preserve"> within the client's organization, fostering ownership of service costs and deployment procedures. This led to </w:t>
            </w:r>
            <w:r w:rsidRPr="000E307F">
              <w:rPr>
                <w:b/>
                <w:bCs/>
                <w:lang w:val="en-NL"/>
              </w:rPr>
              <w:t>improved alignment with budgetary constraints</w:t>
            </w:r>
            <w:r w:rsidRPr="000E307F">
              <w:rPr>
                <w:lang w:val="en-NL"/>
              </w:rPr>
              <w:t xml:space="preserve"> and </w:t>
            </w:r>
            <w:r w:rsidRPr="000E307F">
              <w:rPr>
                <w:b/>
                <w:bCs/>
                <w:lang w:val="en-NL"/>
              </w:rPr>
              <w:t>overall organizational goals</w:t>
            </w:r>
            <w:r w:rsidRPr="000E307F">
              <w:rPr>
                <w:lang w:val="en-NL"/>
              </w:rPr>
              <w:t>.</w:t>
            </w:r>
          </w:p>
          <w:p w14:paraId="21218B75" w14:textId="4282D7F3" w:rsidR="000E307F" w:rsidRDefault="000E307F" w:rsidP="000E307F">
            <w:pPr>
              <w:pStyle w:val="ListParagraph"/>
              <w:numPr>
                <w:ilvl w:val="0"/>
                <w:numId w:val="20"/>
              </w:numPr>
              <w:rPr>
                <w:lang w:val="en-NL"/>
              </w:rPr>
            </w:pPr>
            <w:r w:rsidRPr="000E307F">
              <w:rPr>
                <w:b/>
                <w:bCs/>
              </w:rPr>
              <w:t>Enhanced security and network posture</w:t>
            </w:r>
            <w:r w:rsidRPr="000E307F">
              <w:t xml:space="preserve"> by introducing and guiding the client on zero-trust security and multi-region network architectures on AWS.</w:t>
            </w:r>
          </w:p>
          <w:p w14:paraId="40AAA41D" w14:textId="77777777" w:rsidR="000E307F" w:rsidRPr="000E307F" w:rsidRDefault="000E307F" w:rsidP="000E307F">
            <w:pPr>
              <w:rPr>
                <w:lang w:val="en-NL"/>
              </w:rPr>
            </w:pPr>
          </w:p>
          <w:p w14:paraId="42629F61" w14:textId="77777777" w:rsidR="005B0C09" w:rsidRDefault="005B0C09" w:rsidP="005B0C09">
            <w:pPr>
              <w:pStyle w:val="ListParagraph"/>
              <w:ind w:left="720"/>
            </w:pPr>
            <w:r>
              <w:rPr>
                <w:u w:val="single"/>
              </w:rPr>
              <w:t>Manufacturing Industry</w:t>
            </w:r>
          </w:p>
          <w:p w14:paraId="6D3508D1" w14:textId="77777777" w:rsidR="000E307F" w:rsidRPr="000E307F" w:rsidRDefault="000E307F" w:rsidP="000E307F">
            <w:pPr>
              <w:pStyle w:val="ListParagraph"/>
              <w:ind w:left="720"/>
              <w:rPr>
                <w:lang w:val="en-NL"/>
              </w:rPr>
            </w:pPr>
            <w:r w:rsidRPr="000E307F">
              <w:rPr>
                <w:b/>
                <w:bCs/>
                <w:lang w:val="en-NL"/>
              </w:rPr>
              <w:t>Led a data engineering team in developing a scalable and flexible data platform for a large manufacturing client.</w:t>
            </w:r>
          </w:p>
          <w:p w14:paraId="26A034CF" w14:textId="77777777" w:rsidR="000E307F" w:rsidRPr="000E307F" w:rsidRDefault="000E307F" w:rsidP="000E307F">
            <w:pPr>
              <w:pStyle w:val="ListParagraph"/>
              <w:numPr>
                <w:ilvl w:val="0"/>
                <w:numId w:val="21"/>
              </w:numPr>
              <w:rPr>
                <w:lang w:val="en-NL"/>
              </w:rPr>
            </w:pPr>
            <w:r w:rsidRPr="000E307F">
              <w:rPr>
                <w:b/>
                <w:bCs/>
                <w:lang w:val="en-NL"/>
              </w:rPr>
              <w:t>Implemented a Data Mesh architecture</w:t>
            </w:r>
            <w:r w:rsidRPr="000E307F">
              <w:rPr>
                <w:lang w:val="en-NL"/>
              </w:rPr>
              <w:t xml:space="preserve"> to enable decentralized data ownership and management.</w:t>
            </w:r>
          </w:p>
          <w:p w14:paraId="6B16BED7" w14:textId="77777777" w:rsidR="000E307F" w:rsidRPr="000E307F" w:rsidRDefault="000E307F" w:rsidP="000E307F">
            <w:pPr>
              <w:pStyle w:val="ListParagraph"/>
              <w:numPr>
                <w:ilvl w:val="0"/>
                <w:numId w:val="21"/>
              </w:numPr>
              <w:rPr>
                <w:lang w:val="en-NL"/>
              </w:rPr>
            </w:pPr>
            <w:r w:rsidRPr="000E307F">
              <w:rPr>
                <w:b/>
                <w:bCs/>
                <w:lang w:val="en-NL"/>
              </w:rPr>
              <w:t>Prioritized data use cases</w:t>
            </w:r>
            <w:r w:rsidRPr="000E307F">
              <w:rPr>
                <w:lang w:val="en-NL"/>
              </w:rPr>
              <w:t xml:space="preserve"> through meticulous requirements gathering and analysis.</w:t>
            </w:r>
          </w:p>
          <w:p w14:paraId="62A42F8C" w14:textId="77777777" w:rsidR="000E307F" w:rsidRPr="000E307F" w:rsidRDefault="000E307F" w:rsidP="000E307F">
            <w:pPr>
              <w:pStyle w:val="ListParagraph"/>
              <w:numPr>
                <w:ilvl w:val="0"/>
                <w:numId w:val="21"/>
              </w:numPr>
              <w:rPr>
                <w:lang w:val="en-NL"/>
              </w:rPr>
            </w:pPr>
            <w:r w:rsidRPr="000E307F">
              <w:rPr>
                <w:b/>
                <w:bCs/>
                <w:lang w:val="en-NL"/>
              </w:rPr>
              <w:t>Designed a Minimum Viable Product (MVP) data platform</w:t>
            </w:r>
            <w:r w:rsidRPr="000E307F">
              <w:rPr>
                <w:lang w:val="en-NL"/>
              </w:rPr>
              <w:t xml:space="preserve"> comprising core offerings (storage, compute, data processing, management, governance) and extension offerings (data warehousing, business intelligence, notebooks, compliance).</w:t>
            </w:r>
          </w:p>
          <w:p w14:paraId="2E5C731E" w14:textId="7FA17381" w:rsidR="005B0C09" w:rsidRPr="000E307F" w:rsidRDefault="000E307F" w:rsidP="000E307F">
            <w:pPr>
              <w:pStyle w:val="ListParagraph"/>
              <w:numPr>
                <w:ilvl w:val="0"/>
                <w:numId w:val="21"/>
              </w:numPr>
              <w:rPr>
                <w:lang w:val="en-NL"/>
              </w:rPr>
            </w:pPr>
            <w:r w:rsidRPr="000E307F">
              <w:rPr>
                <w:b/>
                <w:bCs/>
                <w:lang w:val="en-NL"/>
              </w:rPr>
              <w:t>Adopted a tiered data processing model</w:t>
            </w:r>
            <w:r w:rsidRPr="000E307F">
              <w:rPr>
                <w:lang w:val="en-NL"/>
              </w:rPr>
              <w:t xml:space="preserve"> aligned with the Lakehouse architecture, providing a solid foundation for future expansion.</w:t>
            </w:r>
          </w:p>
        </w:tc>
      </w:tr>
      <w:tr w:rsidR="005B0C09" w:rsidRPr="005343F6" w14:paraId="4AE75BA0" w14:textId="77777777" w:rsidTr="00BB7A81">
        <w:tc>
          <w:tcPr>
            <w:tcW w:w="7371" w:type="dxa"/>
          </w:tcPr>
          <w:p w14:paraId="2AD1BA5D" w14:textId="77777777" w:rsidR="005B0C09" w:rsidRDefault="005B0C09" w:rsidP="005B0C09"/>
        </w:tc>
      </w:tr>
    </w:tbl>
    <w:p w14:paraId="068706B6" w14:textId="49D7F75D" w:rsidR="00666C34" w:rsidRPr="00666C34" w:rsidRDefault="00666C34" w:rsidP="00666C34"/>
    <w:p w14:paraId="30A7A34D" w14:textId="7F4859DE" w:rsidR="00AC238B" w:rsidRDefault="00AC238B" w:rsidP="00AC238B">
      <w:pPr>
        <w:pStyle w:val="Heading2"/>
      </w:pPr>
      <w:r>
        <w:t>Anchormen / Amsterdam, the Netherlands</w:t>
      </w:r>
    </w:p>
    <w:p w14:paraId="46BC7F6B" w14:textId="4F06A6D9" w:rsidR="00AC238B" w:rsidRDefault="00AC238B" w:rsidP="00A36E23">
      <w:pPr>
        <w:pStyle w:val="Heading3"/>
      </w:pPr>
      <w:r>
        <w:t xml:space="preserve">January 2020 </w:t>
      </w:r>
      <w:r w:rsidR="005877C9">
        <w:t>–</w:t>
      </w:r>
      <w:r>
        <w:t xml:space="preserve"> </w:t>
      </w:r>
      <w:r w:rsidR="00666C34">
        <w:t>April 2022</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29818138" w:rsidR="0096050A" w:rsidRDefault="000C1157" w:rsidP="00136CF1">
            <w:pPr>
              <w:pStyle w:val="ListParagraph"/>
              <w:spacing w:after="60" w:line="288" w:lineRule="auto"/>
              <w:ind w:left="720"/>
              <w:rPr>
                <w:lang w:val="en-NL"/>
              </w:rPr>
            </w:pPr>
            <w:r w:rsidRPr="000C1157">
              <w:rPr>
                <w:lang w:val="en-NL"/>
              </w:rPr>
              <w:t xml:space="preserve">I am a </w:t>
            </w:r>
            <w:r w:rsidR="00E270F8">
              <w:t>DevOps</w:t>
            </w:r>
            <w:r w:rsidRPr="000C1157">
              <w:rPr>
                <w:lang w:val="en-NL"/>
              </w:rPr>
              <w:t xml:space="preserve">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59051DB6" w14:textId="77777777" w:rsidR="004F1D26" w:rsidRDefault="004F1D26" w:rsidP="00136CF1">
            <w:pPr>
              <w:pStyle w:val="ListParagraph"/>
              <w:spacing w:after="60" w:line="288" w:lineRule="auto"/>
              <w:ind w:left="720"/>
              <w:rPr>
                <w:lang w:val="en-NL"/>
              </w:rPr>
            </w:pPr>
          </w:p>
          <w:p w14:paraId="20B2E1AA" w14:textId="77777777" w:rsidR="00ED5DDA" w:rsidRPr="00ED5DDA" w:rsidRDefault="00ED5DDA" w:rsidP="00136CF1">
            <w:pPr>
              <w:pStyle w:val="ListParagraph"/>
              <w:spacing w:after="60" w:line="288" w:lineRule="auto"/>
              <w:ind w:left="720"/>
              <w:rPr>
                <w:u w:val="single"/>
              </w:rPr>
            </w:pPr>
            <w:r w:rsidRPr="00ED5DDA">
              <w:rPr>
                <w:u w:val="single"/>
              </w:rPr>
              <w:t>Real Estate Industry</w:t>
            </w:r>
          </w:p>
          <w:p w14:paraId="06B12963" w14:textId="1F5B6413" w:rsidR="000E307F" w:rsidRPr="000E307F" w:rsidRDefault="000E307F" w:rsidP="000E307F">
            <w:pPr>
              <w:pStyle w:val="ListParagraph"/>
              <w:spacing w:after="60" w:line="288" w:lineRule="auto"/>
              <w:ind w:left="720"/>
              <w:rPr>
                <w:lang w:val="en-NL"/>
              </w:rPr>
            </w:pPr>
            <w:r>
              <w:rPr>
                <w:b/>
                <w:bCs/>
                <w:lang w:val="en-NL"/>
              </w:rPr>
              <w:t>C</w:t>
            </w:r>
            <w:r w:rsidRPr="000E307F">
              <w:rPr>
                <w:b/>
                <w:bCs/>
                <w:lang w:val="en-NL"/>
              </w:rPr>
              <w:t>ontributed to a data-driven solution for a real estate company, leveraging IoT sensor data and Azure cloud platform.</w:t>
            </w:r>
          </w:p>
          <w:p w14:paraId="558D7CC0" w14:textId="77777777" w:rsidR="000E307F" w:rsidRPr="000E307F" w:rsidRDefault="000E307F" w:rsidP="000E307F">
            <w:pPr>
              <w:pStyle w:val="ListParagraph"/>
              <w:numPr>
                <w:ilvl w:val="0"/>
                <w:numId w:val="22"/>
              </w:numPr>
              <w:spacing w:after="60" w:line="288" w:lineRule="auto"/>
              <w:rPr>
                <w:lang w:val="en-NL"/>
              </w:rPr>
            </w:pPr>
            <w:r w:rsidRPr="000E307F">
              <w:rPr>
                <w:lang w:val="en-NL"/>
              </w:rPr>
              <w:t>Designed and implemented an Azure-based data platform for ingesting and analyzing IoT sensor data to generate operational reports.</w:t>
            </w:r>
          </w:p>
          <w:p w14:paraId="2FF7BE06" w14:textId="77777777" w:rsidR="000E307F" w:rsidRPr="000E307F" w:rsidRDefault="000E307F" w:rsidP="000E307F">
            <w:pPr>
              <w:pStyle w:val="ListParagraph"/>
              <w:numPr>
                <w:ilvl w:val="0"/>
                <w:numId w:val="22"/>
              </w:numPr>
              <w:spacing w:after="60" w:line="288" w:lineRule="auto"/>
              <w:rPr>
                <w:lang w:val="en-NL"/>
              </w:rPr>
            </w:pPr>
            <w:r w:rsidRPr="000E307F">
              <w:rPr>
                <w:lang w:val="en-NL"/>
              </w:rPr>
              <w:t>Developed a dashboard to track aggregated sensor data and sustainability KPIs aligned with company targets.</w:t>
            </w:r>
          </w:p>
          <w:p w14:paraId="4E41B1B6" w14:textId="77777777" w:rsidR="000E307F" w:rsidRPr="000E307F" w:rsidRDefault="000E307F" w:rsidP="000E307F">
            <w:pPr>
              <w:pStyle w:val="ListParagraph"/>
              <w:numPr>
                <w:ilvl w:val="0"/>
                <w:numId w:val="22"/>
              </w:numPr>
              <w:spacing w:after="60" w:line="288" w:lineRule="auto"/>
              <w:rPr>
                <w:lang w:val="en-NL"/>
              </w:rPr>
            </w:pPr>
            <w:r w:rsidRPr="000E307F">
              <w:rPr>
                <w:lang w:val="en-NL"/>
              </w:rPr>
              <w:t>Experimented with Azure Digital Twin service to create a digital twin graph, modeling asset structures and tracking their real-time state using sensor metrics.</w:t>
            </w:r>
          </w:p>
          <w:p w14:paraId="5DE2145E" w14:textId="4534497E" w:rsidR="006217FB" w:rsidRDefault="006217FB" w:rsidP="00136CF1">
            <w:pPr>
              <w:pStyle w:val="ListParagraph"/>
              <w:spacing w:after="60" w:line="288" w:lineRule="auto"/>
              <w:ind w:left="720"/>
              <w:rPr>
                <w:lang w:val="en-NL"/>
              </w:rPr>
            </w:pPr>
          </w:p>
          <w:p w14:paraId="35096002" w14:textId="77777777" w:rsidR="00ED5DDA" w:rsidRPr="00ED5DDA" w:rsidRDefault="00ED5DDA" w:rsidP="00136CF1">
            <w:pPr>
              <w:pStyle w:val="ListParagraph"/>
              <w:spacing w:after="60" w:line="288" w:lineRule="auto"/>
              <w:ind w:left="720"/>
              <w:rPr>
                <w:u w:val="single"/>
              </w:rPr>
            </w:pPr>
            <w:r w:rsidRPr="00ED5DDA">
              <w:rPr>
                <w:u w:val="single"/>
              </w:rPr>
              <w:t>Gambling &amp; Entertainment Industry</w:t>
            </w:r>
          </w:p>
          <w:p w14:paraId="60F2154D" w14:textId="4D2E7138" w:rsidR="000E307F" w:rsidRPr="000E307F" w:rsidRDefault="000E307F" w:rsidP="000E307F">
            <w:pPr>
              <w:pStyle w:val="ListParagraph"/>
              <w:spacing w:after="60" w:line="288" w:lineRule="auto"/>
              <w:ind w:left="720"/>
              <w:rPr>
                <w:lang w:val="en-NL"/>
              </w:rPr>
            </w:pPr>
            <w:r>
              <w:rPr>
                <w:b/>
                <w:bCs/>
                <w:lang w:val="en-NL"/>
              </w:rPr>
              <w:t>L</w:t>
            </w:r>
            <w:r w:rsidRPr="000E307F">
              <w:rPr>
                <w:b/>
                <w:bCs/>
                <w:lang w:val="en-NL"/>
              </w:rPr>
              <w:t>ed efforts to enhance cloud infrastructure automation and management for a gambling and entertainment client.</w:t>
            </w:r>
          </w:p>
          <w:p w14:paraId="42281C0A"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Expanded and improved Terraform-based automation</w:t>
            </w:r>
            <w:r w:rsidRPr="000E307F">
              <w:rPr>
                <w:lang w:val="en-NL"/>
              </w:rPr>
              <w:t xml:space="preserve"> for provisioning a scalable hub-and-spoke network architecture, including virtual networks, security resources, EventHubs, and App Service Plans on Azure.</w:t>
            </w:r>
          </w:p>
          <w:p w14:paraId="17C88925" w14:textId="67EDC7BF" w:rsidR="000E307F" w:rsidRPr="000E307F" w:rsidRDefault="000E307F" w:rsidP="000E307F">
            <w:pPr>
              <w:pStyle w:val="ListParagraph"/>
              <w:numPr>
                <w:ilvl w:val="0"/>
                <w:numId w:val="23"/>
              </w:numPr>
              <w:spacing w:after="60" w:line="288" w:lineRule="auto"/>
              <w:rPr>
                <w:lang w:val="en-NL"/>
              </w:rPr>
            </w:pPr>
            <w:r w:rsidRPr="000E307F">
              <w:rPr>
                <w:b/>
                <w:bCs/>
                <w:lang w:val="en-NL"/>
              </w:rPr>
              <w:t>Established a central operations team</w:t>
            </w:r>
            <w:r w:rsidRPr="000E307F">
              <w:rPr>
                <w:lang w:val="en-NL"/>
              </w:rPr>
              <w:t xml:space="preserve"> to manage core and global cloud services, promoting standardization and efficiency.</w:t>
            </w:r>
          </w:p>
          <w:p w14:paraId="03421E4C" w14:textId="77777777" w:rsidR="000E307F" w:rsidRPr="000E307F" w:rsidRDefault="000E307F" w:rsidP="000E307F">
            <w:pPr>
              <w:pStyle w:val="ListParagraph"/>
              <w:numPr>
                <w:ilvl w:val="0"/>
                <w:numId w:val="23"/>
              </w:numPr>
              <w:spacing w:after="60" w:line="288" w:lineRule="auto"/>
              <w:rPr>
                <w:lang w:val="en-NL"/>
              </w:rPr>
            </w:pPr>
            <w:r w:rsidRPr="000E307F">
              <w:rPr>
                <w:b/>
                <w:bCs/>
                <w:lang w:val="en-NL"/>
              </w:rPr>
              <w:t>Developed a set of standards and best practices</w:t>
            </w:r>
            <w:r w:rsidRPr="000E307F">
              <w:rPr>
                <w:lang w:val="en-NL"/>
              </w:rPr>
              <w:t xml:space="preserve"> for using the client's cloud environment and building cloud-native applications, collaborating with application and infrastructure leads.</w:t>
            </w:r>
          </w:p>
          <w:p w14:paraId="72FD3E83" w14:textId="1B1B9843" w:rsidR="008C1D03" w:rsidRDefault="008C1D03" w:rsidP="00136CF1">
            <w:pPr>
              <w:pStyle w:val="ListParagraph"/>
              <w:spacing w:after="60" w:line="288" w:lineRule="auto"/>
              <w:ind w:left="720"/>
              <w:rPr>
                <w:lang w:val="en-NL"/>
              </w:rPr>
            </w:pPr>
          </w:p>
          <w:p w14:paraId="17320A9C"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7515A059" w14:textId="468AA23B" w:rsidR="00BE7357" w:rsidRPr="00BE7357" w:rsidRDefault="00BE7357" w:rsidP="00136CF1">
            <w:pPr>
              <w:pStyle w:val="ListParagraph"/>
              <w:spacing w:after="60" w:line="288" w:lineRule="auto"/>
              <w:ind w:left="720"/>
            </w:pPr>
            <w:r>
              <w:t xml:space="preserve">I set up a machine learning platform in </w:t>
            </w:r>
            <w:r w:rsidR="00765214">
              <w:t>the client’s</w:t>
            </w:r>
            <w:r>
              <w:t xml:space="preserve"> AWS environment based on AWS SageMaker. I helped the team standardize their machine learning workflow and automate it using various SageMaker features. I also initiated data </w:t>
            </w:r>
            <w:r>
              <w:lastRenderedPageBreak/>
              <w:t>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141EC175" w14:textId="77777777" w:rsidR="00ED5DDA" w:rsidRPr="00ED5DDA" w:rsidRDefault="00ED5DDA" w:rsidP="00136CF1">
            <w:pPr>
              <w:pStyle w:val="ListParagraph"/>
              <w:spacing w:after="60" w:line="288" w:lineRule="auto"/>
              <w:ind w:left="720"/>
              <w:rPr>
                <w:u w:val="single"/>
              </w:rPr>
            </w:pPr>
            <w:r w:rsidRPr="00ED5DDA">
              <w:rPr>
                <w:u w:val="single"/>
              </w:rPr>
              <w:t>Financial Industry</w:t>
            </w:r>
          </w:p>
          <w:p w14:paraId="511A0A8E" w14:textId="77777777" w:rsidR="000E307F" w:rsidRPr="000E307F" w:rsidRDefault="000E307F" w:rsidP="000E307F">
            <w:pPr>
              <w:pStyle w:val="ListParagraph"/>
              <w:spacing w:after="60" w:line="288" w:lineRule="auto"/>
              <w:ind w:left="720"/>
              <w:rPr>
                <w:lang w:val="en-NL"/>
              </w:rPr>
            </w:pPr>
            <w:r w:rsidRPr="000E307F">
              <w:rPr>
                <w:b/>
                <w:bCs/>
                <w:lang w:val="en-NL"/>
              </w:rPr>
              <w:t>Led the implementation of a machine learning platform on AWS SageMaker for a financial services client.</w:t>
            </w:r>
          </w:p>
          <w:p w14:paraId="6F13D0AF"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Established a standardized machine learning workflow</w:t>
            </w:r>
            <w:r w:rsidRPr="000E307F">
              <w:rPr>
                <w:lang w:val="en-NL"/>
              </w:rPr>
              <w:t xml:space="preserve"> using SageMaker to streamline model development, training, and deployment.</w:t>
            </w:r>
          </w:p>
          <w:p w14:paraId="6639C760"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Initiated data cataloging with AWS Glue</w:t>
            </w:r>
            <w:r w:rsidRPr="000E307F">
              <w:rPr>
                <w:lang w:val="en-NL"/>
              </w:rPr>
              <w:t xml:space="preserve"> to improve data discovery and exploration across the client's data lake.</w:t>
            </w:r>
          </w:p>
          <w:p w14:paraId="51A2AD2D" w14:textId="77777777" w:rsidR="000E307F" w:rsidRPr="000E307F" w:rsidRDefault="000E307F" w:rsidP="000E307F">
            <w:pPr>
              <w:pStyle w:val="ListParagraph"/>
              <w:numPr>
                <w:ilvl w:val="0"/>
                <w:numId w:val="24"/>
              </w:numPr>
              <w:spacing w:after="60" w:line="288" w:lineRule="auto"/>
              <w:rPr>
                <w:lang w:val="en-NL"/>
              </w:rPr>
            </w:pPr>
            <w:r w:rsidRPr="000E307F">
              <w:rPr>
                <w:b/>
                <w:bCs/>
                <w:lang w:val="en-NL"/>
              </w:rPr>
              <w:t>Empowered data scientists and analysts</w:t>
            </w:r>
            <w:r w:rsidRPr="000E307F">
              <w:rPr>
                <w:lang w:val="en-NL"/>
              </w:rPr>
              <w:t xml:space="preserve"> to leverage machine learning capabilities for driving insights and innovation.</w:t>
            </w:r>
          </w:p>
          <w:p w14:paraId="54016F9B" w14:textId="77777777" w:rsidR="008C1D03" w:rsidRDefault="008C1D03" w:rsidP="00136CF1">
            <w:pPr>
              <w:pStyle w:val="ListParagraph"/>
              <w:spacing w:after="60" w:line="288" w:lineRule="auto"/>
              <w:ind w:left="720"/>
              <w:rPr>
                <w:lang w:val="en-NL"/>
              </w:rPr>
            </w:pPr>
          </w:p>
          <w:p w14:paraId="1ED7EDCD" w14:textId="77777777" w:rsidR="00ED5DDA" w:rsidRPr="00ED5DDA" w:rsidRDefault="00ED5DDA" w:rsidP="00136CF1">
            <w:pPr>
              <w:pStyle w:val="ListParagraph"/>
              <w:spacing w:after="60" w:line="288" w:lineRule="auto"/>
              <w:ind w:left="720"/>
              <w:rPr>
                <w:u w:val="single"/>
              </w:rPr>
            </w:pPr>
            <w:r w:rsidRPr="00ED5DDA">
              <w:rPr>
                <w:u w:val="single"/>
              </w:rPr>
              <w:t>Education Industry</w:t>
            </w:r>
          </w:p>
          <w:p w14:paraId="1D14F0AC"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 cloud-based research environment for an education institution.</w:t>
            </w:r>
          </w:p>
          <w:p w14:paraId="4761C3E3" w14:textId="77777777" w:rsidR="00606268" w:rsidRPr="00606268" w:rsidRDefault="00606268" w:rsidP="00606268">
            <w:pPr>
              <w:pStyle w:val="ListParagraph"/>
              <w:numPr>
                <w:ilvl w:val="0"/>
                <w:numId w:val="25"/>
              </w:numPr>
              <w:spacing w:after="60" w:line="288" w:lineRule="auto"/>
              <w:rPr>
                <w:lang w:val="en-NL"/>
              </w:rPr>
            </w:pPr>
            <w:r w:rsidRPr="00606268">
              <w:rPr>
                <w:lang w:val="en-NL"/>
              </w:rPr>
              <w:t>Conducted meetings with stakeholders to gather requirements and understand the needs of researchers and students.</w:t>
            </w:r>
          </w:p>
          <w:p w14:paraId="0CA4A74C" w14:textId="77777777" w:rsidR="00606268" w:rsidRPr="00606268" w:rsidRDefault="00606268" w:rsidP="00606268">
            <w:pPr>
              <w:pStyle w:val="ListParagraph"/>
              <w:numPr>
                <w:ilvl w:val="0"/>
                <w:numId w:val="25"/>
              </w:numPr>
              <w:spacing w:after="60" w:line="288" w:lineRule="auto"/>
              <w:rPr>
                <w:lang w:val="en-NL"/>
              </w:rPr>
            </w:pPr>
            <w:r w:rsidRPr="00606268">
              <w:rPr>
                <w:lang w:val="en-NL"/>
              </w:rPr>
              <w:t>Designed and implemented a cloud-agnostic research environment, providing dedicated computing power and a shared workspace for collaboration.</w:t>
            </w:r>
          </w:p>
          <w:p w14:paraId="23B2BB32" w14:textId="77777777" w:rsidR="00606268" w:rsidRPr="00606268" w:rsidRDefault="00606268" w:rsidP="00606268">
            <w:pPr>
              <w:pStyle w:val="ListParagraph"/>
              <w:numPr>
                <w:ilvl w:val="0"/>
                <w:numId w:val="25"/>
              </w:numPr>
              <w:spacing w:after="60" w:line="288" w:lineRule="auto"/>
              <w:rPr>
                <w:lang w:val="en-NL"/>
              </w:rPr>
            </w:pPr>
            <w:r w:rsidRPr="00606268">
              <w:rPr>
                <w:lang w:val="en-NL"/>
              </w:rPr>
              <w:t>Leveraged data science platforms like JupyterHub and RStudio to support researchers and students.</w:t>
            </w:r>
          </w:p>
          <w:p w14:paraId="1AC42391" w14:textId="77777777" w:rsidR="00606268" w:rsidRPr="00606268" w:rsidRDefault="00606268" w:rsidP="00606268">
            <w:pPr>
              <w:pStyle w:val="ListParagraph"/>
              <w:numPr>
                <w:ilvl w:val="0"/>
                <w:numId w:val="25"/>
              </w:numPr>
              <w:spacing w:after="60" w:line="288" w:lineRule="auto"/>
              <w:rPr>
                <w:lang w:val="en-NL"/>
              </w:rPr>
            </w:pPr>
            <w:r w:rsidRPr="00606268">
              <w:rPr>
                <w:lang w:val="en-NL"/>
              </w:rPr>
              <w:t>Utilized automation tools such as Ansible for efficient system management.</w:t>
            </w:r>
          </w:p>
          <w:p w14:paraId="74208F0B" w14:textId="77777777" w:rsidR="00E31E06" w:rsidRPr="00136CF1" w:rsidRDefault="00E31E06" w:rsidP="00136CF1">
            <w:pPr>
              <w:pStyle w:val="ListParagraph"/>
              <w:spacing w:after="60" w:line="288" w:lineRule="auto"/>
              <w:ind w:left="720"/>
              <w:rPr>
                <w:lang w:val="en-NL"/>
              </w:rPr>
            </w:pPr>
          </w:p>
          <w:p w14:paraId="0F5707FE" w14:textId="77777777" w:rsidR="00ED5DDA" w:rsidRPr="00ED5DDA" w:rsidRDefault="00ED5DDA" w:rsidP="00771F86">
            <w:pPr>
              <w:pStyle w:val="ListParagraph"/>
              <w:spacing w:after="60" w:line="288" w:lineRule="auto"/>
              <w:ind w:left="720"/>
              <w:rPr>
                <w:u w:val="single"/>
              </w:rPr>
            </w:pPr>
            <w:r w:rsidRPr="00ED5DDA">
              <w:rPr>
                <w:u w:val="single"/>
              </w:rPr>
              <w:t>Retail Industry</w:t>
            </w:r>
          </w:p>
          <w:p w14:paraId="5516F1C1" w14:textId="77777777" w:rsidR="00606268" w:rsidRPr="00606268" w:rsidRDefault="00606268" w:rsidP="00606268">
            <w:pPr>
              <w:pStyle w:val="ListParagraph"/>
              <w:spacing w:after="60" w:line="288" w:lineRule="auto"/>
              <w:ind w:left="720"/>
              <w:rPr>
                <w:lang w:val="en-NL"/>
              </w:rPr>
            </w:pPr>
            <w:r w:rsidRPr="00606268">
              <w:rPr>
                <w:b/>
                <w:bCs/>
                <w:lang w:val="en-NL"/>
              </w:rPr>
              <w:t>Designed and implemented a scalable 3-tier application architecture on Azure for a retail client.</w:t>
            </w:r>
          </w:p>
          <w:p w14:paraId="6C456588" w14:textId="77777777" w:rsidR="00606268" w:rsidRPr="00606268" w:rsidRDefault="00606268" w:rsidP="00606268">
            <w:pPr>
              <w:pStyle w:val="ListParagraph"/>
              <w:numPr>
                <w:ilvl w:val="0"/>
                <w:numId w:val="26"/>
              </w:numPr>
              <w:spacing w:after="60" w:line="288" w:lineRule="auto"/>
              <w:rPr>
                <w:lang w:val="en-NL"/>
              </w:rPr>
            </w:pPr>
            <w:r w:rsidRPr="00606268">
              <w:rPr>
                <w:lang w:val="en-NL"/>
              </w:rPr>
              <w:t>Developed a robust infrastructure using ARM templates, later migrating to Terraform for enhanced flexibility and automation.</w:t>
            </w:r>
          </w:p>
          <w:p w14:paraId="3D550C3D" w14:textId="77777777" w:rsidR="00606268" w:rsidRPr="00606268" w:rsidRDefault="00606268" w:rsidP="00606268">
            <w:pPr>
              <w:pStyle w:val="ListParagraph"/>
              <w:numPr>
                <w:ilvl w:val="0"/>
                <w:numId w:val="26"/>
              </w:numPr>
              <w:spacing w:after="60" w:line="288" w:lineRule="auto"/>
              <w:rPr>
                <w:lang w:val="en-NL"/>
              </w:rPr>
            </w:pPr>
            <w:r w:rsidRPr="00606268">
              <w:rPr>
                <w:lang w:val="en-NL"/>
              </w:rPr>
              <w:t>Architected a scalable application consisting of a frontend SPA, backend API, and Azure SQL database.</w:t>
            </w:r>
          </w:p>
          <w:p w14:paraId="02C36757" w14:textId="77777777" w:rsidR="00606268" w:rsidRPr="00606268" w:rsidRDefault="00606268" w:rsidP="00606268">
            <w:pPr>
              <w:pStyle w:val="ListParagraph"/>
              <w:numPr>
                <w:ilvl w:val="0"/>
                <w:numId w:val="26"/>
              </w:numPr>
              <w:spacing w:after="60" w:line="288" w:lineRule="auto"/>
              <w:rPr>
                <w:lang w:val="en-NL"/>
              </w:rPr>
            </w:pPr>
            <w:r w:rsidRPr="00606268">
              <w:rPr>
                <w:lang w:val="en-NL"/>
              </w:rPr>
              <w:t>Leveraged Azure cloud services to deliver a reliable and efficient solution for the retail client.</w:t>
            </w:r>
          </w:p>
          <w:p w14:paraId="79845117" w14:textId="59C7E71A" w:rsidR="00771F86" w:rsidRPr="00606268" w:rsidRDefault="00771F86" w:rsidP="00037D92">
            <w:pPr>
              <w:rPr>
                <w:lang w:val="en-NL"/>
              </w:rPr>
            </w:pPr>
          </w:p>
        </w:tc>
      </w:tr>
      <w:tr w:rsidR="005343F6" w:rsidRPr="005343F6" w14:paraId="48A5CFDF" w14:textId="77777777" w:rsidTr="009D1CC5">
        <w:tc>
          <w:tcPr>
            <w:tcW w:w="7371" w:type="dxa"/>
          </w:tcPr>
          <w:p w14:paraId="7D473855" w14:textId="77777777" w:rsidR="00ED5DDA" w:rsidRPr="00ED5DDA" w:rsidRDefault="00ED5DDA" w:rsidP="005343F6">
            <w:pPr>
              <w:pStyle w:val="ListParagraph"/>
              <w:spacing w:after="60" w:line="288" w:lineRule="auto"/>
              <w:ind w:left="720"/>
              <w:rPr>
                <w:u w:val="single"/>
              </w:rPr>
            </w:pPr>
            <w:r w:rsidRPr="00ED5DDA">
              <w:rPr>
                <w:u w:val="single"/>
              </w:rPr>
              <w:lastRenderedPageBreak/>
              <w:t>Telecommunications Industry</w:t>
            </w:r>
          </w:p>
          <w:p w14:paraId="42A4CF84" w14:textId="77777777" w:rsidR="00606268" w:rsidRPr="00606268" w:rsidRDefault="00606268" w:rsidP="00606268">
            <w:pPr>
              <w:pStyle w:val="ListParagraph"/>
              <w:spacing w:after="60" w:line="288" w:lineRule="auto"/>
              <w:ind w:left="720"/>
              <w:rPr>
                <w:lang w:val="en-NL"/>
              </w:rPr>
            </w:pPr>
            <w:r w:rsidRPr="00606268">
              <w:rPr>
                <w:b/>
                <w:bCs/>
                <w:lang w:val="en-NL"/>
              </w:rPr>
              <w:t>Led the development of an API gateway for IoT services within a telecommunications organization.</w:t>
            </w:r>
          </w:p>
          <w:p w14:paraId="47B9DCBC" w14:textId="77777777" w:rsidR="00606268" w:rsidRPr="00606268" w:rsidRDefault="00606268" w:rsidP="00606268">
            <w:pPr>
              <w:pStyle w:val="ListParagraph"/>
              <w:numPr>
                <w:ilvl w:val="0"/>
                <w:numId w:val="27"/>
              </w:numPr>
              <w:spacing w:after="60" w:line="288" w:lineRule="auto"/>
              <w:rPr>
                <w:lang w:val="en-NL"/>
              </w:rPr>
            </w:pPr>
            <w:r w:rsidRPr="00606268">
              <w:rPr>
                <w:lang w:val="en-NL"/>
              </w:rPr>
              <w:t>Implemented a secure API gateway using TLS termination and OpenID Connect authentication to enforce perimeter security.</w:t>
            </w:r>
          </w:p>
          <w:p w14:paraId="4055F3B6" w14:textId="77777777" w:rsidR="00606268" w:rsidRPr="00606268" w:rsidRDefault="00606268" w:rsidP="00606268">
            <w:pPr>
              <w:pStyle w:val="ListParagraph"/>
              <w:numPr>
                <w:ilvl w:val="0"/>
                <w:numId w:val="27"/>
              </w:numPr>
              <w:spacing w:after="60" w:line="288" w:lineRule="auto"/>
              <w:rPr>
                <w:lang w:val="en-NL"/>
              </w:rPr>
            </w:pPr>
            <w:r w:rsidRPr="00606268">
              <w:rPr>
                <w:lang w:val="en-NL"/>
              </w:rPr>
              <w:t>Introduced the concept of zero-downtime deployments, improving the software delivery pipeline and shortening release cycles.</w:t>
            </w:r>
          </w:p>
          <w:p w14:paraId="3C7357AC" w14:textId="77777777" w:rsidR="00606268" w:rsidRPr="00606268" w:rsidRDefault="00606268" w:rsidP="00606268">
            <w:pPr>
              <w:pStyle w:val="ListParagraph"/>
              <w:numPr>
                <w:ilvl w:val="0"/>
                <w:numId w:val="27"/>
              </w:numPr>
              <w:spacing w:after="60" w:line="288" w:lineRule="auto"/>
              <w:rPr>
                <w:lang w:val="en-NL"/>
              </w:rPr>
            </w:pPr>
            <w:r w:rsidRPr="00606268">
              <w:rPr>
                <w:lang w:val="en-NL"/>
              </w:rPr>
              <w:lastRenderedPageBreak/>
              <w:t>Established best practices for evolving running services, ensuring backwards compatibility and a smooth rollback path.</w:t>
            </w:r>
          </w:p>
          <w:p w14:paraId="728DE562" w14:textId="1FCAD046" w:rsidR="005343F6" w:rsidRPr="00606268" w:rsidRDefault="005343F6" w:rsidP="005343F6">
            <w:pPr>
              <w:pStyle w:val="ListParagraph"/>
              <w:spacing w:after="60" w:line="288" w:lineRule="auto"/>
              <w:ind w:left="720"/>
              <w:rPr>
                <w:lang w:val="en-NL"/>
              </w:rPr>
            </w:pP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B6DFE47" w:rsidR="00B54431" w:rsidRPr="00B54431" w:rsidRDefault="00B54431" w:rsidP="00B54431">
      <w:pPr>
        <w:rPr>
          <w:lang w:val="en-NL"/>
        </w:rPr>
      </w:pPr>
      <w:r w:rsidRPr="00B54431">
        <w:rPr>
          <w:lang w:val="en-NL"/>
        </w:rPr>
        <w:t>Relay42 is a mark</w:t>
      </w:r>
      <w:r w:rsidR="00A96B87">
        <w:t>-</w:t>
      </w:r>
      <w:r w:rsidRPr="00B54431">
        <w:rPr>
          <w:lang w:val="en-NL"/>
        </w:rPr>
        <w:t xml:space="preserve">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w:t>
      </w:r>
      <w:r w:rsidR="00A96B87">
        <w:t>connected</w:t>
      </w:r>
      <w:r w:rsidRPr="00B54431">
        <w:rPr>
          <w:lang w:val="en-NL"/>
        </w:rPr>
        <w:t xml:space="preserve"> channels.</w:t>
      </w:r>
    </w:p>
    <w:p w14:paraId="6F3E9EC8" w14:textId="1D340C21" w:rsidR="00B54431" w:rsidRDefault="00B54431" w:rsidP="00B54431">
      <w:r w:rsidRPr="00B54431">
        <w:rPr>
          <w:lang w:val="en-NL"/>
        </w:rPr>
        <w:t>I was a backend software engineer responsible for a service that handles the integration of relay's platform with all external marketing platforms. This required the design of a highly efficient service that can handle the traffic generated by the orchestration engine, while being extremely resilient to the failures that can happen at the integrat</w:t>
      </w:r>
      <w:r w:rsidR="00A96B87">
        <w:t>io</w:t>
      </w:r>
      <w:r w:rsidRPr="00B54431">
        <w:rPr>
          <w:lang w:val="en-NL"/>
        </w:rPr>
        <w:t>n points with other systems.</w:t>
      </w:r>
      <w:r>
        <w:t xml:space="preserve"> Notable projects include:</w:t>
      </w:r>
    </w:p>
    <w:p w14:paraId="1F5A3992" w14:textId="583C41CC" w:rsidR="00606268" w:rsidRPr="00606268" w:rsidRDefault="00606268" w:rsidP="00606268">
      <w:pPr>
        <w:pStyle w:val="ListParagraph"/>
        <w:numPr>
          <w:ilvl w:val="0"/>
          <w:numId w:val="27"/>
        </w:numPr>
        <w:rPr>
          <w:lang w:val="en-NL"/>
        </w:rPr>
      </w:pPr>
      <w:r w:rsidRPr="00606268">
        <w:rPr>
          <w:b/>
          <w:bCs/>
          <w:lang w:val="en-NL"/>
        </w:rPr>
        <w:t>Developed a critical service</w:t>
      </w:r>
      <w:r w:rsidRPr="00606268">
        <w:rPr>
          <w:lang w:val="en-NL"/>
        </w:rPr>
        <w:t xml:space="preserve"> within the Relay42 platform, responsible for processing large volumes of data from AWS Kinesis and routing it to external data partners</w:t>
      </w:r>
      <w:r>
        <w:rPr>
          <w:lang w:val="en-NL"/>
        </w:rPr>
        <w:t xml:space="preserve"> using their APIs</w:t>
      </w:r>
      <w:r w:rsidRPr="00606268">
        <w:rPr>
          <w:lang w:val="en-NL"/>
        </w:rPr>
        <w:t>.</w:t>
      </w:r>
    </w:p>
    <w:p w14:paraId="635F593F" w14:textId="342951FF" w:rsidR="00606268" w:rsidRPr="00606268" w:rsidRDefault="00606268" w:rsidP="00606268">
      <w:pPr>
        <w:pStyle w:val="ListParagraph"/>
        <w:numPr>
          <w:ilvl w:val="0"/>
          <w:numId w:val="27"/>
        </w:numPr>
        <w:rPr>
          <w:lang w:val="en-NL"/>
        </w:rPr>
      </w:pPr>
      <w:r w:rsidRPr="00606268">
        <w:rPr>
          <w:b/>
          <w:bCs/>
          <w:lang w:val="en-NL"/>
        </w:rPr>
        <w:t>Designed and implemented a highly scalable and resilient Java-based service</w:t>
      </w:r>
      <w:r w:rsidRPr="00606268">
        <w:rPr>
          <w:lang w:val="en-NL"/>
        </w:rPr>
        <w:t xml:space="preserve"> capable of handling traffic spikes and gracefully recovering from external errors. </w:t>
      </w:r>
    </w:p>
    <w:p w14:paraId="5BEFC377" w14:textId="71DC32DF" w:rsidR="00606268" w:rsidRPr="00606268" w:rsidRDefault="00606268" w:rsidP="00606268">
      <w:pPr>
        <w:pStyle w:val="ListParagraph"/>
        <w:numPr>
          <w:ilvl w:val="0"/>
          <w:numId w:val="27"/>
        </w:numPr>
        <w:rPr>
          <w:lang w:val="en-NL"/>
        </w:rPr>
      </w:pPr>
      <w:r w:rsidRPr="00606268">
        <w:rPr>
          <w:b/>
          <w:bCs/>
          <w:lang w:val="en-NL"/>
        </w:rPr>
        <w:t>Augmented an existing service</w:t>
      </w:r>
      <w:r w:rsidRPr="00606268">
        <w:rPr>
          <w:lang w:val="en-NL"/>
        </w:rPr>
        <w:t xml:space="preserve"> to store aggregated statistics in AWS RDS and provide query endpoints for data visualization and reporting. </w:t>
      </w:r>
    </w:p>
    <w:p w14:paraId="182A968E" w14:textId="2EE1913B" w:rsidR="00606268" w:rsidRPr="00606268" w:rsidRDefault="00606268" w:rsidP="00606268">
      <w:pPr>
        <w:pStyle w:val="ListParagraph"/>
        <w:numPr>
          <w:ilvl w:val="0"/>
          <w:numId w:val="27"/>
        </w:numPr>
        <w:rPr>
          <w:lang w:val="en-NL"/>
        </w:rPr>
      </w:pPr>
      <w:r w:rsidRPr="00606268">
        <w:rPr>
          <w:b/>
          <w:bCs/>
          <w:lang w:val="en-NL"/>
        </w:rPr>
        <w:t>Implemented infrastructure-as-code</w:t>
      </w:r>
      <w:r w:rsidRPr="00606268">
        <w:rPr>
          <w:lang w:val="en-NL"/>
        </w:rPr>
        <w:t xml:space="preserve"> using Terraform and Ansible to automate environment provisioning and configuration, ensuring efficient and consistent deployments. </w:t>
      </w:r>
    </w:p>
    <w:p w14:paraId="34DE95C3" w14:textId="503794BD" w:rsidR="00606268" w:rsidRPr="00606268" w:rsidRDefault="00606268" w:rsidP="00606268">
      <w:pPr>
        <w:pStyle w:val="ListParagraph"/>
        <w:numPr>
          <w:ilvl w:val="0"/>
          <w:numId w:val="27"/>
        </w:numPr>
        <w:rPr>
          <w:lang w:val="en-NL"/>
        </w:rPr>
      </w:pPr>
      <w:r w:rsidRPr="00606268">
        <w:rPr>
          <w:b/>
          <w:bCs/>
          <w:lang w:val="en-NL"/>
        </w:rPr>
        <w:t>Collaborated effectively</w:t>
      </w:r>
      <w:r w:rsidRPr="00606268">
        <w:rPr>
          <w:lang w:val="en-NL"/>
        </w:rPr>
        <w:t xml:space="preserve"> within a multi-cultural and cross-functional team, </w:t>
      </w:r>
      <w:r w:rsidRPr="00606268">
        <w:rPr>
          <w:b/>
          <w:bCs/>
          <w:lang w:val="en-NL"/>
        </w:rPr>
        <w:t>contributing to project management activities and fostering a positive team dynamic.</w:t>
      </w:r>
      <w:r w:rsidRPr="00606268">
        <w:rPr>
          <w:lang w:val="en-NL"/>
        </w:rPr>
        <w:t xml:space="preserve"> </w:t>
      </w:r>
    </w:p>
    <w:p w14:paraId="44E2D0EF" w14:textId="4B30CF3D" w:rsidR="00606268" w:rsidRPr="00B54431" w:rsidRDefault="00606268" w:rsidP="00606268">
      <w:pPr>
        <w:pStyle w:val="ListParagraph"/>
        <w:numPr>
          <w:ilvl w:val="0"/>
          <w:numId w:val="27"/>
        </w:numPr>
      </w:pPr>
      <w:r w:rsidRPr="00606268">
        <w:rPr>
          <w:b/>
          <w:bCs/>
          <w:lang w:val="en-NL"/>
        </w:rPr>
        <w:t>Managed and monitored tasks</w:t>
      </w:r>
      <w:r w:rsidRPr="00606268">
        <w:rPr>
          <w:lang w:val="en-NL"/>
        </w:rPr>
        <w:t xml:space="preserve"> using JIRA to ensure project efficiency and accountability.</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2F4ED4B6" w14:textId="592DD0ED" w:rsidR="00740A78" w:rsidRDefault="00B54431" w:rsidP="00740A78">
      <w:r w:rsidRPr="00B54431">
        <w:rPr>
          <w:lang w:val="en-NL"/>
        </w:rPr>
        <w:lastRenderedPageBreak/>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58D85B4F" w14:textId="64BE52E3" w:rsidR="00740A78" w:rsidRPr="00740A78" w:rsidRDefault="00740A78" w:rsidP="00740A78">
      <w:pPr>
        <w:pStyle w:val="ListParagraph"/>
        <w:numPr>
          <w:ilvl w:val="0"/>
          <w:numId w:val="27"/>
        </w:numPr>
        <w:rPr>
          <w:lang w:val="en-NL"/>
        </w:rPr>
      </w:pPr>
      <w:r w:rsidRPr="00740A78">
        <w:rPr>
          <w:b/>
          <w:bCs/>
          <w:lang w:val="en-NL"/>
        </w:rPr>
        <w:t>Designed and implemented a scalable data platform</w:t>
      </w:r>
      <w:r w:rsidRPr="00740A78">
        <w:rPr>
          <w:lang w:val="en-NL"/>
        </w:rPr>
        <w:t xml:space="preserve"> for news discovery and analysis at Smarty, a data-oriented startup. </w:t>
      </w:r>
    </w:p>
    <w:p w14:paraId="7F33C0E2" w14:textId="4C1CCF15" w:rsidR="00740A78" w:rsidRPr="00740A78" w:rsidRDefault="00740A78" w:rsidP="00740A78">
      <w:pPr>
        <w:pStyle w:val="ListParagraph"/>
        <w:numPr>
          <w:ilvl w:val="0"/>
          <w:numId w:val="27"/>
        </w:numPr>
        <w:rPr>
          <w:lang w:val="en-NL"/>
        </w:rPr>
      </w:pPr>
      <w:r w:rsidRPr="00740A78">
        <w:rPr>
          <w:b/>
          <w:bCs/>
          <w:lang w:val="en-NL"/>
        </w:rPr>
        <w:t>Leveraged a variety of technologies</w:t>
      </w:r>
      <w:r w:rsidRPr="00740A78">
        <w:rPr>
          <w:lang w:val="en-NL"/>
        </w:rPr>
        <w:t xml:space="preserve"> including Java, Spring Boot, Spring Cloud, ElasticSearch, </w:t>
      </w:r>
      <w:r>
        <w:rPr>
          <w:lang w:val="en-NL"/>
        </w:rPr>
        <w:t xml:space="preserve">Neo4j, </w:t>
      </w:r>
      <w:r w:rsidRPr="00740A78">
        <w:rPr>
          <w:lang w:val="en-NL"/>
        </w:rPr>
        <w:t>Apache Kudu, Druid, Vertica, VoltDB, Redis</w:t>
      </w:r>
      <w:r>
        <w:rPr>
          <w:lang w:val="en-NL"/>
        </w:rPr>
        <w:t>,</w:t>
      </w:r>
      <w:r w:rsidRPr="00740A78">
        <w:rPr>
          <w:lang w:val="en-NL"/>
        </w:rPr>
        <w:t xml:space="preserve">, and infrastructure-as-code tools. </w:t>
      </w:r>
    </w:p>
    <w:p w14:paraId="7F7BA079" w14:textId="15BD2F63" w:rsidR="00740A78" w:rsidRPr="00740A78" w:rsidRDefault="00740A78" w:rsidP="00740A78">
      <w:pPr>
        <w:pStyle w:val="ListParagraph"/>
        <w:numPr>
          <w:ilvl w:val="0"/>
          <w:numId w:val="27"/>
        </w:numPr>
        <w:rPr>
          <w:lang w:val="en-NL"/>
        </w:rPr>
      </w:pPr>
      <w:r w:rsidRPr="00740A78">
        <w:rPr>
          <w:b/>
          <w:bCs/>
          <w:lang w:val="en-NL"/>
        </w:rPr>
        <w:t>Implemented a data warehouse</w:t>
      </w:r>
      <w:r w:rsidRPr="00740A78">
        <w:rPr>
          <w:lang w:val="en-NL"/>
        </w:rPr>
        <w:t xml:space="preserve"> to store and analyze large-scale news data, optimizing data storage and retrieval processes. </w:t>
      </w:r>
    </w:p>
    <w:p w14:paraId="44C84442" w14:textId="30DD0C21" w:rsidR="00740A78" w:rsidRPr="00740A78" w:rsidRDefault="00740A78" w:rsidP="00740A78">
      <w:pPr>
        <w:pStyle w:val="ListParagraph"/>
        <w:numPr>
          <w:ilvl w:val="0"/>
          <w:numId w:val="27"/>
        </w:numPr>
        <w:rPr>
          <w:lang w:val="en-NL"/>
        </w:rPr>
      </w:pPr>
      <w:r w:rsidRPr="00740A78">
        <w:rPr>
          <w:b/>
          <w:bCs/>
          <w:lang w:val="en-NL"/>
        </w:rPr>
        <w:t>Developed data pipelines</w:t>
      </w:r>
      <w:r w:rsidRPr="00740A78">
        <w:rPr>
          <w:lang w:val="en-NL"/>
        </w:rPr>
        <w:t xml:space="preserve"> for efficient data ingestion, transformation, and loading into the data warehouse. </w:t>
      </w:r>
    </w:p>
    <w:p w14:paraId="51EF6D05" w14:textId="04E89A58" w:rsidR="00740A78" w:rsidRPr="00740A78" w:rsidRDefault="00740A78" w:rsidP="00740A78">
      <w:pPr>
        <w:pStyle w:val="ListParagraph"/>
        <w:numPr>
          <w:ilvl w:val="0"/>
          <w:numId w:val="27"/>
        </w:numPr>
        <w:rPr>
          <w:lang w:val="en-NL"/>
        </w:rPr>
      </w:pPr>
      <w:r w:rsidRPr="00740A78">
        <w:rPr>
          <w:b/>
          <w:bCs/>
          <w:lang w:val="en-NL"/>
        </w:rPr>
        <w:t>Real-time data processing:</w:t>
      </w:r>
      <w:r w:rsidRPr="00740A78">
        <w:rPr>
          <w:lang w:val="en-NL"/>
        </w:rPr>
        <w:t xml:space="preserve"> Leveraged VoltDB and Redis for real-time data processing and caching. </w:t>
      </w:r>
    </w:p>
    <w:p w14:paraId="34717B52" w14:textId="37AECF0E" w:rsidR="00740A78" w:rsidRDefault="00740A78" w:rsidP="00740A78">
      <w:pPr>
        <w:pStyle w:val="ListParagraph"/>
        <w:numPr>
          <w:ilvl w:val="0"/>
          <w:numId w:val="27"/>
        </w:numPr>
      </w:pPr>
      <w:r w:rsidRPr="00740A78">
        <w:rPr>
          <w:b/>
          <w:bCs/>
          <w:lang w:val="en-NL"/>
        </w:rPr>
        <w:t>Collaborative skills:</w:t>
      </w:r>
      <w:r w:rsidRPr="00740A78">
        <w:rPr>
          <w:lang w:val="en-NL"/>
        </w:rPr>
        <w:t xml:space="preserve"> Demonstrated ability to work effectively in cross-functional teams and contribute to complex projects.</w:t>
      </w:r>
    </w:p>
    <w:p w14:paraId="6563BD4D" w14:textId="34E4243C" w:rsidR="00905E03" w:rsidRDefault="00000000" w:rsidP="00905E03">
      <w:pPr>
        <w:pStyle w:val="Heading1"/>
      </w:pPr>
      <w:sdt>
        <w:sdtPr>
          <w:id w:val="1506478927"/>
          <w:placeholder>
            <w:docPart w:val="B276FC1F5B16E74293F49C0E1A288C8E"/>
          </w:placeholder>
          <w:temporary/>
          <w:showingPlcHdr/>
          <w15:appearance w15:val="hidden"/>
        </w:sdt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A86BEC" w:rsidP="00B17840">
      <w:pPr>
        <w:pStyle w:val="Heading3"/>
        <w:numPr>
          <w:ilvl w:val="0"/>
          <w:numId w:val="17"/>
        </w:numPr>
        <w:rPr>
          <w:rStyle w:val="Hyperlink"/>
          <w:rFonts w:asciiTheme="minorHAnsi" w:hAnsiTheme="minorHAnsi"/>
          <w:bCs/>
          <w:i w:val="0"/>
          <w:iCs/>
          <w:szCs w:val="22"/>
        </w:rPr>
      </w:pPr>
      <w:hyperlink r:id="rId10" w:history="1">
        <w:r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6E66BA" w:rsidP="006E66BA">
      <w:pPr>
        <w:pStyle w:val="ListParagraph"/>
        <w:numPr>
          <w:ilvl w:val="0"/>
          <w:numId w:val="17"/>
        </w:numPr>
      </w:pPr>
      <w:hyperlink r:id="rId11" w:history="1">
        <w:r w:rsidRPr="006E66BA">
          <w:rPr>
            <w:rStyle w:val="Hyperlink"/>
          </w:rPr>
          <w:t>AWS Certified Developer - Associate</w:t>
        </w:r>
      </w:hyperlink>
    </w:p>
    <w:p w14:paraId="2611DB71" w14:textId="4E66ECD2" w:rsidR="009A5558" w:rsidRDefault="004F0C10" w:rsidP="009A5558">
      <w:pPr>
        <w:pStyle w:val="Heading3"/>
        <w:numPr>
          <w:ilvl w:val="0"/>
          <w:numId w:val="17"/>
        </w:numPr>
        <w:rPr>
          <w:rStyle w:val="Hyperlink"/>
          <w:rFonts w:asciiTheme="minorHAnsi" w:hAnsiTheme="minorHAnsi"/>
          <w:i w:val="0"/>
          <w:iCs/>
          <w:szCs w:val="22"/>
        </w:rPr>
      </w:pPr>
      <w:hyperlink r:id="rId12" w:history="1">
        <w:r w:rsidRPr="00EA4C5E">
          <w:rPr>
            <w:rStyle w:val="Hyperlink"/>
            <w:rFonts w:asciiTheme="minorHAnsi" w:hAnsiTheme="minorHAnsi"/>
            <w:i w:val="0"/>
            <w:iCs/>
            <w:szCs w:val="22"/>
          </w:rPr>
          <w:t xml:space="preserve">AWS Certified </w:t>
        </w:r>
        <w:proofErr w:type="spellStart"/>
        <w:r w:rsidRPr="00EA4C5E">
          <w:rPr>
            <w:rStyle w:val="Hyperlink"/>
            <w:rFonts w:asciiTheme="minorHAnsi" w:hAnsiTheme="minorHAnsi"/>
            <w:i w:val="0"/>
            <w:iCs/>
            <w:szCs w:val="22"/>
          </w:rPr>
          <w:t>SysOps</w:t>
        </w:r>
        <w:proofErr w:type="spellEnd"/>
        <w:r w:rsidRPr="00EA4C5E">
          <w:rPr>
            <w:rStyle w:val="Hyperlink"/>
            <w:rFonts w:asciiTheme="minorHAnsi" w:hAnsiTheme="minorHAnsi"/>
            <w:i w:val="0"/>
            <w:iCs/>
            <w:szCs w:val="22"/>
          </w:rPr>
          <w:t xml:space="preserve"> Administrator - Associate</w:t>
        </w:r>
      </w:hyperlink>
    </w:p>
    <w:p w14:paraId="5D980C2E" w14:textId="1D00685F" w:rsidR="009A5558" w:rsidRPr="006E343A" w:rsidRDefault="009A5558" w:rsidP="009A5558">
      <w:pPr>
        <w:pStyle w:val="ListParagraph"/>
        <w:numPr>
          <w:ilvl w:val="0"/>
          <w:numId w:val="17"/>
        </w:numPr>
        <w:rPr>
          <w:rStyle w:val="Hyperlink"/>
          <w:color w:val="4B3A2E" w:themeColor="text2"/>
          <w:u w:val="none"/>
        </w:rPr>
      </w:pPr>
      <w:hyperlink r:id="rId13" w:history="1">
        <w:r w:rsidRPr="009A5558">
          <w:rPr>
            <w:rStyle w:val="Hyperlink"/>
          </w:rPr>
          <w:t>AWS Certified Advanced Networking - Specialty</w:t>
        </w:r>
      </w:hyperlink>
    </w:p>
    <w:p w14:paraId="33B0CEEB" w14:textId="45C56E28" w:rsidR="006E343A" w:rsidRPr="00606BB6" w:rsidRDefault="006E343A" w:rsidP="009A5558">
      <w:pPr>
        <w:pStyle w:val="ListParagraph"/>
        <w:numPr>
          <w:ilvl w:val="0"/>
          <w:numId w:val="17"/>
        </w:numPr>
        <w:rPr>
          <w:rStyle w:val="Hyperlink"/>
          <w:color w:val="4B3A2E" w:themeColor="text2"/>
          <w:u w:val="none"/>
        </w:rPr>
      </w:pPr>
      <w:hyperlink r:id="rId14" w:history="1">
        <w:r w:rsidRPr="006E343A">
          <w:rPr>
            <w:rStyle w:val="Hyperlink"/>
          </w:rPr>
          <w:t>AWS Certified Security - Specialty</w:t>
        </w:r>
      </w:hyperlink>
    </w:p>
    <w:p w14:paraId="421FC1C8" w14:textId="045ADAF5" w:rsidR="00606BB6" w:rsidRPr="009A5558" w:rsidRDefault="00606BB6" w:rsidP="009A5558">
      <w:pPr>
        <w:pStyle w:val="ListParagraph"/>
        <w:numPr>
          <w:ilvl w:val="0"/>
          <w:numId w:val="17"/>
        </w:numPr>
      </w:pPr>
      <w:hyperlink r:id="rId15" w:history="1">
        <w:r w:rsidRPr="00606BB6">
          <w:rPr>
            <w:rStyle w:val="Hyperlink"/>
          </w:rPr>
          <w:t>AWS Certified Database - Specialty</w:t>
        </w:r>
      </w:hyperlink>
    </w:p>
    <w:sectPr w:rsidR="00606BB6" w:rsidRPr="009A5558">
      <w:headerReference w:type="default" r:id="rId16"/>
      <w:footerReference w:type="default" r:id="rId17"/>
      <w:headerReference w:type="first" r:id="rId18"/>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E6AF9" w14:textId="77777777" w:rsidR="00E132FC" w:rsidRDefault="00E132FC">
      <w:pPr>
        <w:spacing w:after="0" w:line="240" w:lineRule="auto"/>
      </w:pPr>
      <w:r>
        <w:separator/>
      </w:r>
    </w:p>
  </w:endnote>
  <w:endnote w:type="continuationSeparator" w:id="0">
    <w:p w14:paraId="16CACC2F" w14:textId="77777777" w:rsidR="00E132FC" w:rsidRDefault="00E1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7E940" w14:textId="77777777" w:rsidR="00E132FC" w:rsidRDefault="00E132FC">
      <w:pPr>
        <w:spacing w:after="0" w:line="240" w:lineRule="auto"/>
      </w:pPr>
      <w:r>
        <w:separator/>
      </w:r>
    </w:p>
  </w:footnote>
  <w:footnote w:type="continuationSeparator" w:id="0">
    <w:p w14:paraId="1406BC57" w14:textId="77777777" w:rsidR="00E132FC" w:rsidRDefault="00E13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042D16"/>
    <w:multiLevelType w:val="multilevel"/>
    <w:tmpl w:val="E74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122F2"/>
    <w:multiLevelType w:val="multilevel"/>
    <w:tmpl w:val="B9F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00860"/>
    <w:multiLevelType w:val="multilevel"/>
    <w:tmpl w:val="D63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93F67"/>
    <w:multiLevelType w:val="multilevel"/>
    <w:tmpl w:val="428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66954"/>
    <w:multiLevelType w:val="multilevel"/>
    <w:tmpl w:val="10F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064C7"/>
    <w:multiLevelType w:val="multilevel"/>
    <w:tmpl w:val="C302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FE6905"/>
    <w:multiLevelType w:val="multilevel"/>
    <w:tmpl w:val="8358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C01F8C"/>
    <w:multiLevelType w:val="multilevel"/>
    <w:tmpl w:val="D060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C637D"/>
    <w:multiLevelType w:val="hybridMultilevel"/>
    <w:tmpl w:val="04F20E66"/>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556ECF"/>
    <w:multiLevelType w:val="multilevel"/>
    <w:tmpl w:val="9EF2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ED4119"/>
    <w:multiLevelType w:val="multilevel"/>
    <w:tmpl w:val="43D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BD3228"/>
    <w:multiLevelType w:val="hybridMultilevel"/>
    <w:tmpl w:val="E23A50BC"/>
    <w:lvl w:ilvl="0" w:tplc="20A8111E">
      <w:start w:val="1"/>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3089811">
    <w:abstractNumId w:val="9"/>
  </w:num>
  <w:num w:numId="2" w16cid:durableId="1510414925">
    <w:abstractNumId w:val="7"/>
  </w:num>
  <w:num w:numId="3" w16cid:durableId="950165333">
    <w:abstractNumId w:val="6"/>
  </w:num>
  <w:num w:numId="4" w16cid:durableId="305014104">
    <w:abstractNumId w:val="5"/>
  </w:num>
  <w:num w:numId="5" w16cid:durableId="1271276776">
    <w:abstractNumId w:val="4"/>
  </w:num>
  <w:num w:numId="6" w16cid:durableId="1262569225">
    <w:abstractNumId w:val="8"/>
  </w:num>
  <w:num w:numId="7" w16cid:durableId="52899308">
    <w:abstractNumId w:val="3"/>
  </w:num>
  <w:num w:numId="8" w16cid:durableId="296570460">
    <w:abstractNumId w:val="2"/>
  </w:num>
  <w:num w:numId="9" w16cid:durableId="1323696853">
    <w:abstractNumId w:val="1"/>
  </w:num>
  <w:num w:numId="10" w16cid:durableId="916206013">
    <w:abstractNumId w:val="0"/>
  </w:num>
  <w:num w:numId="11" w16cid:durableId="1603608978">
    <w:abstractNumId w:val="16"/>
  </w:num>
  <w:num w:numId="12" w16cid:durableId="1018891628">
    <w:abstractNumId w:val="13"/>
  </w:num>
  <w:num w:numId="13" w16cid:durableId="1254704131">
    <w:abstractNumId w:val="12"/>
  </w:num>
  <w:num w:numId="14" w16cid:durableId="1965691889">
    <w:abstractNumId w:val="20"/>
  </w:num>
  <w:num w:numId="15" w16cid:durableId="1748920802">
    <w:abstractNumId w:val="19"/>
  </w:num>
  <w:num w:numId="16" w16cid:durableId="895504447">
    <w:abstractNumId w:val="25"/>
  </w:num>
  <w:num w:numId="17" w16cid:durableId="1336961684">
    <w:abstractNumId w:val="26"/>
  </w:num>
  <w:num w:numId="18" w16cid:durableId="389234380">
    <w:abstractNumId w:val="24"/>
  </w:num>
  <w:num w:numId="19" w16cid:durableId="88553185">
    <w:abstractNumId w:val="14"/>
  </w:num>
  <w:num w:numId="20" w16cid:durableId="1591743498">
    <w:abstractNumId w:val="27"/>
  </w:num>
  <w:num w:numId="21" w16cid:durableId="1490096873">
    <w:abstractNumId w:val="17"/>
  </w:num>
  <w:num w:numId="22" w16cid:durableId="1389570706">
    <w:abstractNumId w:val="22"/>
  </w:num>
  <w:num w:numId="23" w16cid:durableId="1044450864">
    <w:abstractNumId w:val="21"/>
  </w:num>
  <w:num w:numId="24" w16cid:durableId="901020138">
    <w:abstractNumId w:val="10"/>
  </w:num>
  <w:num w:numId="25" w16cid:durableId="1495030097">
    <w:abstractNumId w:val="11"/>
  </w:num>
  <w:num w:numId="26" w16cid:durableId="1333020769">
    <w:abstractNumId w:val="18"/>
  </w:num>
  <w:num w:numId="27" w16cid:durableId="114955963">
    <w:abstractNumId w:val="15"/>
  </w:num>
  <w:num w:numId="28" w16cid:durableId="1396930120">
    <w:abstractNumId w:val="28"/>
  </w:num>
  <w:num w:numId="29" w16cid:durableId="5708495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60139"/>
    <w:rsid w:val="00093A74"/>
    <w:rsid w:val="00093EC5"/>
    <w:rsid w:val="00096F14"/>
    <w:rsid w:val="000B544A"/>
    <w:rsid w:val="000C1157"/>
    <w:rsid w:val="000C2A08"/>
    <w:rsid w:val="000E307F"/>
    <w:rsid w:val="000E4462"/>
    <w:rsid w:val="00107C16"/>
    <w:rsid w:val="001130C9"/>
    <w:rsid w:val="00121CB3"/>
    <w:rsid w:val="00131901"/>
    <w:rsid w:val="00136CF1"/>
    <w:rsid w:val="00161D71"/>
    <w:rsid w:val="00167748"/>
    <w:rsid w:val="001912FB"/>
    <w:rsid w:val="0019753B"/>
    <w:rsid w:val="001B39F4"/>
    <w:rsid w:val="00217639"/>
    <w:rsid w:val="00226A90"/>
    <w:rsid w:val="002327B6"/>
    <w:rsid w:val="0023284C"/>
    <w:rsid w:val="00235D3A"/>
    <w:rsid w:val="00242872"/>
    <w:rsid w:val="00244FAD"/>
    <w:rsid w:val="002513EB"/>
    <w:rsid w:val="002678A6"/>
    <w:rsid w:val="0027656F"/>
    <w:rsid w:val="002C0597"/>
    <w:rsid w:val="002C2740"/>
    <w:rsid w:val="002C41D2"/>
    <w:rsid w:val="002D4600"/>
    <w:rsid w:val="002F04CB"/>
    <w:rsid w:val="003049C5"/>
    <w:rsid w:val="00323341"/>
    <w:rsid w:val="0035298F"/>
    <w:rsid w:val="003532DF"/>
    <w:rsid w:val="0036650E"/>
    <w:rsid w:val="00373278"/>
    <w:rsid w:val="00374FFE"/>
    <w:rsid w:val="00382F9B"/>
    <w:rsid w:val="0039407F"/>
    <w:rsid w:val="003B6870"/>
    <w:rsid w:val="003C4891"/>
    <w:rsid w:val="003F0B24"/>
    <w:rsid w:val="003F6B78"/>
    <w:rsid w:val="00410286"/>
    <w:rsid w:val="00416C59"/>
    <w:rsid w:val="00431454"/>
    <w:rsid w:val="004410F6"/>
    <w:rsid w:val="004622FF"/>
    <w:rsid w:val="004B3FD0"/>
    <w:rsid w:val="004B7A75"/>
    <w:rsid w:val="004C216B"/>
    <w:rsid w:val="004D6904"/>
    <w:rsid w:val="004F0C10"/>
    <w:rsid w:val="004F1D26"/>
    <w:rsid w:val="004F2509"/>
    <w:rsid w:val="004F279F"/>
    <w:rsid w:val="00510CD3"/>
    <w:rsid w:val="00522838"/>
    <w:rsid w:val="005343F6"/>
    <w:rsid w:val="00540B0C"/>
    <w:rsid w:val="00542158"/>
    <w:rsid w:val="00546EDC"/>
    <w:rsid w:val="00572C70"/>
    <w:rsid w:val="005760E7"/>
    <w:rsid w:val="005774B1"/>
    <w:rsid w:val="00582F92"/>
    <w:rsid w:val="005877C9"/>
    <w:rsid w:val="005A119F"/>
    <w:rsid w:val="005B0C09"/>
    <w:rsid w:val="005B4F79"/>
    <w:rsid w:val="005B582C"/>
    <w:rsid w:val="005C3C6F"/>
    <w:rsid w:val="005E3045"/>
    <w:rsid w:val="005E6D1B"/>
    <w:rsid w:val="0060037A"/>
    <w:rsid w:val="00606268"/>
    <w:rsid w:val="00606BB6"/>
    <w:rsid w:val="006112A6"/>
    <w:rsid w:val="00614883"/>
    <w:rsid w:val="00616109"/>
    <w:rsid w:val="006217FB"/>
    <w:rsid w:val="00651C12"/>
    <w:rsid w:val="006528D1"/>
    <w:rsid w:val="00666C34"/>
    <w:rsid w:val="00686B53"/>
    <w:rsid w:val="006A46CE"/>
    <w:rsid w:val="006B7C03"/>
    <w:rsid w:val="006E343A"/>
    <w:rsid w:val="006E66BA"/>
    <w:rsid w:val="006F3A23"/>
    <w:rsid w:val="007318B6"/>
    <w:rsid w:val="00740A78"/>
    <w:rsid w:val="00750AFE"/>
    <w:rsid w:val="007516BC"/>
    <w:rsid w:val="007610F3"/>
    <w:rsid w:val="00765214"/>
    <w:rsid w:val="00771F86"/>
    <w:rsid w:val="00773B0E"/>
    <w:rsid w:val="007763FF"/>
    <w:rsid w:val="007A097C"/>
    <w:rsid w:val="007A4FEF"/>
    <w:rsid w:val="007A5CFB"/>
    <w:rsid w:val="007A677D"/>
    <w:rsid w:val="007D2D8F"/>
    <w:rsid w:val="007D5E1A"/>
    <w:rsid w:val="007E4CDD"/>
    <w:rsid w:val="007E7E2F"/>
    <w:rsid w:val="007F5E65"/>
    <w:rsid w:val="007F6BA6"/>
    <w:rsid w:val="00807CEB"/>
    <w:rsid w:val="00824949"/>
    <w:rsid w:val="008275B1"/>
    <w:rsid w:val="00844B79"/>
    <w:rsid w:val="00857620"/>
    <w:rsid w:val="00867CAF"/>
    <w:rsid w:val="00870245"/>
    <w:rsid w:val="008A6110"/>
    <w:rsid w:val="008A616F"/>
    <w:rsid w:val="008B3831"/>
    <w:rsid w:val="008C1D03"/>
    <w:rsid w:val="008D7CD6"/>
    <w:rsid w:val="008E1931"/>
    <w:rsid w:val="008E742F"/>
    <w:rsid w:val="00905E03"/>
    <w:rsid w:val="009165CB"/>
    <w:rsid w:val="00923F6A"/>
    <w:rsid w:val="00934274"/>
    <w:rsid w:val="00955578"/>
    <w:rsid w:val="0096050A"/>
    <w:rsid w:val="009666A2"/>
    <w:rsid w:val="009754BC"/>
    <w:rsid w:val="00975DC5"/>
    <w:rsid w:val="00995736"/>
    <w:rsid w:val="009A19FB"/>
    <w:rsid w:val="009A48E8"/>
    <w:rsid w:val="009A5558"/>
    <w:rsid w:val="009A6781"/>
    <w:rsid w:val="009C5B3B"/>
    <w:rsid w:val="009E07A2"/>
    <w:rsid w:val="009F57E4"/>
    <w:rsid w:val="00A36427"/>
    <w:rsid w:val="00A36E23"/>
    <w:rsid w:val="00A53664"/>
    <w:rsid w:val="00A56404"/>
    <w:rsid w:val="00A56A73"/>
    <w:rsid w:val="00A60E0E"/>
    <w:rsid w:val="00A86BEC"/>
    <w:rsid w:val="00A94AD8"/>
    <w:rsid w:val="00A95B16"/>
    <w:rsid w:val="00A96B87"/>
    <w:rsid w:val="00AB75EF"/>
    <w:rsid w:val="00AC238B"/>
    <w:rsid w:val="00AC4D7A"/>
    <w:rsid w:val="00AD6B1D"/>
    <w:rsid w:val="00AD7A8D"/>
    <w:rsid w:val="00AE2726"/>
    <w:rsid w:val="00AF6ABE"/>
    <w:rsid w:val="00B171C0"/>
    <w:rsid w:val="00B17840"/>
    <w:rsid w:val="00B45D44"/>
    <w:rsid w:val="00B461E0"/>
    <w:rsid w:val="00B529AF"/>
    <w:rsid w:val="00B54431"/>
    <w:rsid w:val="00B715E8"/>
    <w:rsid w:val="00B9019B"/>
    <w:rsid w:val="00BB62D6"/>
    <w:rsid w:val="00BD1C32"/>
    <w:rsid w:val="00BD5995"/>
    <w:rsid w:val="00BE28C6"/>
    <w:rsid w:val="00BE7357"/>
    <w:rsid w:val="00BE7951"/>
    <w:rsid w:val="00BF37CD"/>
    <w:rsid w:val="00BF44F3"/>
    <w:rsid w:val="00C316B1"/>
    <w:rsid w:val="00C67D36"/>
    <w:rsid w:val="00C83129"/>
    <w:rsid w:val="00C853F7"/>
    <w:rsid w:val="00C868BB"/>
    <w:rsid w:val="00C94B1A"/>
    <w:rsid w:val="00CA1626"/>
    <w:rsid w:val="00CA2A99"/>
    <w:rsid w:val="00CB797F"/>
    <w:rsid w:val="00CC1897"/>
    <w:rsid w:val="00CD0F3D"/>
    <w:rsid w:val="00CF16D9"/>
    <w:rsid w:val="00D209A7"/>
    <w:rsid w:val="00D41EF4"/>
    <w:rsid w:val="00D56C21"/>
    <w:rsid w:val="00D87238"/>
    <w:rsid w:val="00D9671C"/>
    <w:rsid w:val="00DB1EEB"/>
    <w:rsid w:val="00DB23DA"/>
    <w:rsid w:val="00DB4AF8"/>
    <w:rsid w:val="00DC3AA5"/>
    <w:rsid w:val="00DC478E"/>
    <w:rsid w:val="00E02029"/>
    <w:rsid w:val="00E11DC1"/>
    <w:rsid w:val="00E124D5"/>
    <w:rsid w:val="00E132FC"/>
    <w:rsid w:val="00E270F8"/>
    <w:rsid w:val="00E30D3C"/>
    <w:rsid w:val="00E31E06"/>
    <w:rsid w:val="00E35659"/>
    <w:rsid w:val="00E4438D"/>
    <w:rsid w:val="00E5740C"/>
    <w:rsid w:val="00E60B44"/>
    <w:rsid w:val="00E829AE"/>
    <w:rsid w:val="00E944BA"/>
    <w:rsid w:val="00E969E3"/>
    <w:rsid w:val="00EA4C5E"/>
    <w:rsid w:val="00EA72C9"/>
    <w:rsid w:val="00EC37C9"/>
    <w:rsid w:val="00EC4635"/>
    <w:rsid w:val="00ED5DDA"/>
    <w:rsid w:val="00EE7743"/>
    <w:rsid w:val="00EF5327"/>
    <w:rsid w:val="00F03694"/>
    <w:rsid w:val="00F07484"/>
    <w:rsid w:val="00F374FA"/>
    <w:rsid w:val="00F92155"/>
    <w:rsid w:val="00F94D39"/>
    <w:rsid w:val="00FC522F"/>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48">
      <w:bodyDiv w:val="1"/>
      <w:marLeft w:val="0"/>
      <w:marRight w:val="0"/>
      <w:marTop w:val="0"/>
      <w:marBottom w:val="0"/>
      <w:divBdr>
        <w:top w:val="none" w:sz="0" w:space="0" w:color="auto"/>
        <w:left w:val="none" w:sz="0" w:space="0" w:color="auto"/>
        <w:bottom w:val="none" w:sz="0" w:space="0" w:color="auto"/>
        <w:right w:val="none" w:sz="0" w:space="0" w:color="auto"/>
      </w:divBdr>
    </w:div>
    <w:div w:id="27073936">
      <w:bodyDiv w:val="1"/>
      <w:marLeft w:val="0"/>
      <w:marRight w:val="0"/>
      <w:marTop w:val="0"/>
      <w:marBottom w:val="0"/>
      <w:divBdr>
        <w:top w:val="none" w:sz="0" w:space="0" w:color="auto"/>
        <w:left w:val="none" w:sz="0" w:space="0" w:color="auto"/>
        <w:bottom w:val="none" w:sz="0" w:space="0" w:color="auto"/>
        <w:right w:val="none" w:sz="0" w:space="0" w:color="auto"/>
      </w:divBdr>
    </w:div>
    <w:div w:id="60716302">
      <w:bodyDiv w:val="1"/>
      <w:marLeft w:val="0"/>
      <w:marRight w:val="0"/>
      <w:marTop w:val="0"/>
      <w:marBottom w:val="0"/>
      <w:divBdr>
        <w:top w:val="none" w:sz="0" w:space="0" w:color="auto"/>
        <w:left w:val="none" w:sz="0" w:space="0" w:color="auto"/>
        <w:bottom w:val="none" w:sz="0" w:space="0" w:color="auto"/>
        <w:right w:val="none" w:sz="0" w:space="0" w:color="auto"/>
      </w:divBdr>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7466">
      <w:bodyDiv w:val="1"/>
      <w:marLeft w:val="0"/>
      <w:marRight w:val="0"/>
      <w:marTop w:val="0"/>
      <w:marBottom w:val="0"/>
      <w:divBdr>
        <w:top w:val="none" w:sz="0" w:space="0" w:color="auto"/>
        <w:left w:val="none" w:sz="0" w:space="0" w:color="auto"/>
        <w:bottom w:val="none" w:sz="0" w:space="0" w:color="auto"/>
        <w:right w:val="none" w:sz="0" w:space="0" w:color="auto"/>
      </w:divBdr>
    </w:div>
    <w:div w:id="257176311">
      <w:bodyDiv w:val="1"/>
      <w:marLeft w:val="0"/>
      <w:marRight w:val="0"/>
      <w:marTop w:val="0"/>
      <w:marBottom w:val="0"/>
      <w:divBdr>
        <w:top w:val="none" w:sz="0" w:space="0" w:color="auto"/>
        <w:left w:val="none" w:sz="0" w:space="0" w:color="auto"/>
        <w:bottom w:val="none" w:sz="0" w:space="0" w:color="auto"/>
        <w:right w:val="none" w:sz="0" w:space="0" w:color="auto"/>
      </w:divBdr>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6668">
      <w:bodyDiv w:val="1"/>
      <w:marLeft w:val="0"/>
      <w:marRight w:val="0"/>
      <w:marTop w:val="0"/>
      <w:marBottom w:val="0"/>
      <w:divBdr>
        <w:top w:val="none" w:sz="0" w:space="0" w:color="auto"/>
        <w:left w:val="none" w:sz="0" w:space="0" w:color="auto"/>
        <w:bottom w:val="none" w:sz="0" w:space="0" w:color="auto"/>
        <w:right w:val="none" w:sz="0" w:space="0" w:color="auto"/>
      </w:divBdr>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1194">
      <w:bodyDiv w:val="1"/>
      <w:marLeft w:val="0"/>
      <w:marRight w:val="0"/>
      <w:marTop w:val="0"/>
      <w:marBottom w:val="0"/>
      <w:divBdr>
        <w:top w:val="none" w:sz="0" w:space="0" w:color="auto"/>
        <w:left w:val="none" w:sz="0" w:space="0" w:color="auto"/>
        <w:bottom w:val="none" w:sz="0" w:space="0" w:color="auto"/>
        <w:right w:val="none" w:sz="0" w:space="0" w:color="auto"/>
      </w:divBdr>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555">
      <w:bodyDiv w:val="1"/>
      <w:marLeft w:val="0"/>
      <w:marRight w:val="0"/>
      <w:marTop w:val="0"/>
      <w:marBottom w:val="0"/>
      <w:divBdr>
        <w:top w:val="none" w:sz="0" w:space="0" w:color="auto"/>
        <w:left w:val="none" w:sz="0" w:space="0" w:color="auto"/>
        <w:bottom w:val="none" w:sz="0" w:space="0" w:color="auto"/>
        <w:right w:val="none" w:sz="0" w:space="0" w:color="auto"/>
      </w:divBdr>
    </w:div>
    <w:div w:id="583532573">
      <w:bodyDiv w:val="1"/>
      <w:marLeft w:val="0"/>
      <w:marRight w:val="0"/>
      <w:marTop w:val="0"/>
      <w:marBottom w:val="0"/>
      <w:divBdr>
        <w:top w:val="none" w:sz="0" w:space="0" w:color="auto"/>
        <w:left w:val="none" w:sz="0" w:space="0" w:color="auto"/>
        <w:bottom w:val="none" w:sz="0" w:space="0" w:color="auto"/>
        <w:right w:val="none" w:sz="0" w:space="0" w:color="auto"/>
      </w:divBdr>
    </w:div>
    <w:div w:id="652148991">
      <w:bodyDiv w:val="1"/>
      <w:marLeft w:val="0"/>
      <w:marRight w:val="0"/>
      <w:marTop w:val="0"/>
      <w:marBottom w:val="0"/>
      <w:divBdr>
        <w:top w:val="none" w:sz="0" w:space="0" w:color="auto"/>
        <w:left w:val="none" w:sz="0" w:space="0" w:color="auto"/>
        <w:bottom w:val="none" w:sz="0" w:space="0" w:color="auto"/>
        <w:right w:val="none" w:sz="0" w:space="0" w:color="auto"/>
      </w:divBdr>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683164920">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3278">
      <w:bodyDiv w:val="1"/>
      <w:marLeft w:val="0"/>
      <w:marRight w:val="0"/>
      <w:marTop w:val="0"/>
      <w:marBottom w:val="0"/>
      <w:divBdr>
        <w:top w:val="none" w:sz="0" w:space="0" w:color="auto"/>
        <w:left w:val="none" w:sz="0" w:space="0" w:color="auto"/>
        <w:bottom w:val="none" w:sz="0" w:space="0" w:color="auto"/>
        <w:right w:val="none" w:sz="0" w:space="0" w:color="auto"/>
      </w:divBdr>
    </w:div>
    <w:div w:id="717246229">
      <w:bodyDiv w:val="1"/>
      <w:marLeft w:val="0"/>
      <w:marRight w:val="0"/>
      <w:marTop w:val="0"/>
      <w:marBottom w:val="0"/>
      <w:divBdr>
        <w:top w:val="none" w:sz="0" w:space="0" w:color="auto"/>
        <w:left w:val="none" w:sz="0" w:space="0" w:color="auto"/>
        <w:bottom w:val="none" w:sz="0" w:space="0" w:color="auto"/>
        <w:right w:val="none" w:sz="0" w:space="0" w:color="auto"/>
      </w:divBdr>
    </w:div>
    <w:div w:id="805438350">
      <w:bodyDiv w:val="1"/>
      <w:marLeft w:val="0"/>
      <w:marRight w:val="0"/>
      <w:marTop w:val="0"/>
      <w:marBottom w:val="0"/>
      <w:divBdr>
        <w:top w:val="none" w:sz="0" w:space="0" w:color="auto"/>
        <w:left w:val="none" w:sz="0" w:space="0" w:color="auto"/>
        <w:bottom w:val="none" w:sz="0" w:space="0" w:color="auto"/>
        <w:right w:val="none" w:sz="0" w:space="0" w:color="auto"/>
      </w:divBdr>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08780">
      <w:bodyDiv w:val="1"/>
      <w:marLeft w:val="0"/>
      <w:marRight w:val="0"/>
      <w:marTop w:val="0"/>
      <w:marBottom w:val="0"/>
      <w:divBdr>
        <w:top w:val="none" w:sz="0" w:space="0" w:color="auto"/>
        <w:left w:val="none" w:sz="0" w:space="0" w:color="auto"/>
        <w:bottom w:val="none" w:sz="0" w:space="0" w:color="auto"/>
        <w:right w:val="none" w:sz="0" w:space="0" w:color="auto"/>
      </w:divBdr>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5608">
      <w:bodyDiv w:val="1"/>
      <w:marLeft w:val="0"/>
      <w:marRight w:val="0"/>
      <w:marTop w:val="0"/>
      <w:marBottom w:val="0"/>
      <w:divBdr>
        <w:top w:val="none" w:sz="0" w:space="0" w:color="auto"/>
        <w:left w:val="none" w:sz="0" w:space="0" w:color="auto"/>
        <w:bottom w:val="none" w:sz="0" w:space="0" w:color="auto"/>
        <w:right w:val="none" w:sz="0" w:space="0" w:color="auto"/>
      </w:divBdr>
    </w:div>
    <w:div w:id="851800856">
      <w:bodyDiv w:val="1"/>
      <w:marLeft w:val="0"/>
      <w:marRight w:val="0"/>
      <w:marTop w:val="0"/>
      <w:marBottom w:val="0"/>
      <w:divBdr>
        <w:top w:val="none" w:sz="0" w:space="0" w:color="auto"/>
        <w:left w:val="none" w:sz="0" w:space="0" w:color="auto"/>
        <w:bottom w:val="none" w:sz="0" w:space="0" w:color="auto"/>
        <w:right w:val="none" w:sz="0" w:space="0" w:color="auto"/>
      </w:divBdr>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5509">
      <w:bodyDiv w:val="1"/>
      <w:marLeft w:val="0"/>
      <w:marRight w:val="0"/>
      <w:marTop w:val="0"/>
      <w:marBottom w:val="0"/>
      <w:divBdr>
        <w:top w:val="none" w:sz="0" w:space="0" w:color="auto"/>
        <w:left w:val="none" w:sz="0" w:space="0" w:color="auto"/>
        <w:bottom w:val="none" w:sz="0" w:space="0" w:color="auto"/>
        <w:right w:val="none" w:sz="0" w:space="0" w:color="auto"/>
      </w:divBdr>
      <w:divsChild>
        <w:div w:id="553588606">
          <w:marLeft w:val="0"/>
          <w:marRight w:val="0"/>
          <w:marTop w:val="0"/>
          <w:marBottom w:val="0"/>
          <w:divBdr>
            <w:top w:val="none" w:sz="0" w:space="0" w:color="auto"/>
            <w:left w:val="none" w:sz="0" w:space="0" w:color="auto"/>
            <w:bottom w:val="none" w:sz="0" w:space="0" w:color="auto"/>
            <w:right w:val="none" w:sz="0" w:space="0" w:color="auto"/>
          </w:divBdr>
          <w:divsChild>
            <w:div w:id="1879732374">
              <w:marLeft w:val="0"/>
              <w:marRight w:val="0"/>
              <w:marTop w:val="0"/>
              <w:marBottom w:val="0"/>
              <w:divBdr>
                <w:top w:val="none" w:sz="0" w:space="0" w:color="auto"/>
                <w:left w:val="none" w:sz="0" w:space="0" w:color="auto"/>
                <w:bottom w:val="none" w:sz="0" w:space="0" w:color="auto"/>
                <w:right w:val="none" w:sz="0" w:space="0" w:color="auto"/>
              </w:divBdr>
            </w:div>
            <w:div w:id="15265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6474">
      <w:bodyDiv w:val="1"/>
      <w:marLeft w:val="0"/>
      <w:marRight w:val="0"/>
      <w:marTop w:val="0"/>
      <w:marBottom w:val="0"/>
      <w:divBdr>
        <w:top w:val="none" w:sz="0" w:space="0" w:color="auto"/>
        <w:left w:val="none" w:sz="0" w:space="0" w:color="auto"/>
        <w:bottom w:val="none" w:sz="0" w:space="0" w:color="auto"/>
        <w:right w:val="none" w:sz="0" w:space="0" w:color="auto"/>
      </w:divBdr>
    </w:div>
    <w:div w:id="1090127425">
      <w:bodyDiv w:val="1"/>
      <w:marLeft w:val="0"/>
      <w:marRight w:val="0"/>
      <w:marTop w:val="0"/>
      <w:marBottom w:val="0"/>
      <w:divBdr>
        <w:top w:val="none" w:sz="0" w:space="0" w:color="auto"/>
        <w:left w:val="none" w:sz="0" w:space="0" w:color="auto"/>
        <w:bottom w:val="none" w:sz="0" w:space="0" w:color="auto"/>
        <w:right w:val="none" w:sz="0" w:space="0" w:color="auto"/>
      </w:divBdr>
      <w:divsChild>
        <w:div w:id="1488128916">
          <w:marLeft w:val="0"/>
          <w:marRight w:val="0"/>
          <w:marTop w:val="0"/>
          <w:marBottom w:val="0"/>
          <w:divBdr>
            <w:top w:val="none" w:sz="0" w:space="0" w:color="auto"/>
            <w:left w:val="none" w:sz="0" w:space="0" w:color="auto"/>
            <w:bottom w:val="none" w:sz="0" w:space="0" w:color="auto"/>
            <w:right w:val="none" w:sz="0" w:space="0" w:color="auto"/>
          </w:divBdr>
          <w:divsChild>
            <w:div w:id="354575330">
              <w:marLeft w:val="0"/>
              <w:marRight w:val="0"/>
              <w:marTop w:val="0"/>
              <w:marBottom w:val="0"/>
              <w:divBdr>
                <w:top w:val="none" w:sz="0" w:space="0" w:color="auto"/>
                <w:left w:val="none" w:sz="0" w:space="0" w:color="auto"/>
                <w:bottom w:val="none" w:sz="0" w:space="0" w:color="auto"/>
                <w:right w:val="none" w:sz="0" w:space="0" w:color="auto"/>
              </w:divBdr>
            </w:div>
            <w:div w:id="194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099">
      <w:bodyDiv w:val="1"/>
      <w:marLeft w:val="0"/>
      <w:marRight w:val="0"/>
      <w:marTop w:val="0"/>
      <w:marBottom w:val="0"/>
      <w:divBdr>
        <w:top w:val="none" w:sz="0" w:space="0" w:color="auto"/>
        <w:left w:val="none" w:sz="0" w:space="0" w:color="auto"/>
        <w:bottom w:val="none" w:sz="0" w:space="0" w:color="auto"/>
        <w:right w:val="none" w:sz="0" w:space="0" w:color="auto"/>
      </w:divBdr>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9933">
      <w:bodyDiv w:val="1"/>
      <w:marLeft w:val="0"/>
      <w:marRight w:val="0"/>
      <w:marTop w:val="0"/>
      <w:marBottom w:val="0"/>
      <w:divBdr>
        <w:top w:val="none" w:sz="0" w:space="0" w:color="auto"/>
        <w:left w:val="none" w:sz="0" w:space="0" w:color="auto"/>
        <w:bottom w:val="none" w:sz="0" w:space="0" w:color="auto"/>
        <w:right w:val="none" w:sz="0" w:space="0" w:color="auto"/>
      </w:divBdr>
    </w:div>
    <w:div w:id="1241521347">
      <w:bodyDiv w:val="1"/>
      <w:marLeft w:val="0"/>
      <w:marRight w:val="0"/>
      <w:marTop w:val="0"/>
      <w:marBottom w:val="0"/>
      <w:divBdr>
        <w:top w:val="none" w:sz="0" w:space="0" w:color="auto"/>
        <w:left w:val="none" w:sz="0" w:space="0" w:color="auto"/>
        <w:bottom w:val="none" w:sz="0" w:space="0" w:color="auto"/>
        <w:right w:val="none" w:sz="0" w:space="0" w:color="auto"/>
      </w:divBdr>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1366">
      <w:bodyDiv w:val="1"/>
      <w:marLeft w:val="0"/>
      <w:marRight w:val="0"/>
      <w:marTop w:val="0"/>
      <w:marBottom w:val="0"/>
      <w:divBdr>
        <w:top w:val="none" w:sz="0" w:space="0" w:color="auto"/>
        <w:left w:val="none" w:sz="0" w:space="0" w:color="auto"/>
        <w:bottom w:val="none" w:sz="0" w:space="0" w:color="auto"/>
        <w:right w:val="none" w:sz="0" w:space="0" w:color="auto"/>
      </w:divBdr>
    </w:div>
    <w:div w:id="1273244806">
      <w:bodyDiv w:val="1"/>
      <w:marLeft w:val="0"/>
      <w:marRight w:val="0"/>
      <w:marTop w:val="0"/>
      <w:marBottom w:val="0"/>
      <w:divBdr>
        <w:top w:val="none" w:sz="0" w:space="0" w:color="auto"/>
        <w:left w:val="none" w:sz="0" w:space="0" w:color="auto"/>
        <w:bottom w:val="none" w:sz="0" w:space="0" w:color="auto"/>
        <w:right w:val="none" w:sz="0" w:space="0" w:color="auto"/>
      </w:divBdr>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2513">
      <w:bodyDiv w:val="1"/>
      <w:marLeft w:val="0"/>
      <w:marRight w:val="0"/>
      <w:marTop w:val="0"/>
      <w:marBottom w:val="0"/>
      <w:divBdr>
        <w:top w:val="none" w:sz="0" w:space="0" w:color="auto"/>
        <w:left w:val="none" w:sz="0" w:space="0" w:color="auto"/>
        <w:bottom w:val="none" w:sz="0" w:space="0" w:color="auto"/>
        <w:right w:val="none" w:sz="0" w:space="0" w:color="auto"/>
      </w:divBdr>
    </w:div>
    <w:div w:id="1329478552">
      <w:bodyDiv w:val="1"/>
      <w:marLeft w:val="0"/>
      <w:marRight w:val="0"/>
      <w:marTop w:val="0"/>
      <w:marBottom w:val="0"/>
      <w:divBdr>
        <w:top w:val="none" w:sz="0" w:space="0" w:color="auto"/>
        <w:left w:val="none" w:sz="0" w:space="0" w:color="auto"/>
        <w:bottom w:val="none" w:sz="0" w:space="0" w:color="auto"/>
        <w:right w:val="none" w:sz="0" w:space="0" w:color="auto"/>
      </w:divBdr>
      <w:divsChild>
        <w:div w:id="1559364016">
          <w:marLeft w:val="0"/>
          <w:marRight w:val="0"/>
          <w:marTop w:val="0"/>
          <w:marBottom w:val="0"/>
          <w:divBdr>
            <w:top w:val="none" w:sz="0" w:space="0" w:color="auto"/>
            <w:left w:val="none" w:sz="0" w:space="0" w:color="auto"/>
            <w:bottom w:val="none" w:sz="0" w:space="0" w:color="auto"/>
            <w:right w:val="none" w:sz="0" w:space="0" w:color="auto"/>
          </w:divBdr>
          <w:divsChild>
            <w:div w:id="2098014731">
              <w:marLeft w:val="0"/>
              <w:marRight w:val="0"/>
              <w:marTop w:val="0"/>
              <w:marBottom w:val="0"/>
              <w:divBdr>
                <w:top w:val="none" w:sz="0" w:space="0" w:color="auto"/>
                <w:left w:val="none" w:sz="0" w:space="0" w:color="auto"/>
                <w:bottom w:val="none" w:sz="0" w:space="0" w:color="auto"/>
                <w:right w:val="none" w:sz="0" w:space="0" w:color="auto"/>
              </w:divBdr>
            </w:div>
            <w:div w:id="910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3625">
      <w:bodyDiv w:val="1"/>
      <w:marLeft w:val="0"/>
      <w:marRight w:val="0"/>
      <w:marTop w:val="0"/>
      <w:marBottom w:val="0"/>
      <w:divBdr>
        <w:top w:val="none" w:sz="0" w:space="0" w:color="auto"/>
        <w:left w:val="none" w:sz="0" w:space="0" w:color="auto"/>
        <w:bottom w:val="none" w:sz="0" w:space="0" w:color="auto"/>
        <w:right w:val="none" w:sz="0" w:space="0" w:color="auto"/>
      </w:divBdr>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8003">
      <w:bodyDiv w:val="1"/>
      <w:marLeft w:val="0"/>
      <w:marRight w:val="0"/>
      <w:marTop w:val="0"/>
      <w:marBottom w:val="0"/>
      <w:divBdr>
        <w:top w:val="none" w:sz="0" w:space="0" w:color="auto"/>
        <w:left w:val="none" w:sz="0" w:space="0" w:color="auto"/>
        <w:bottom w:val="none" w:sz="0" w:space="0" w:color="auto"/>
        <w:right w:val="none" w:sz="0" w:space="0" w:color="auto"/>
      </w:divBdr>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6652">
      <w:bodyDiv w:val="1"/>
      <w:marLeft w:val="0"/>
      <w:marRight w:val="0"/>
      <w:marTop w:val="0"/>
      <w:marBottom w:val="0"/>
      <w:divBdr>
        <w:top w:val="none" w:sz="0" w:space="0" w:color="auto"/>
        <w:left w:val="none" w:sz="0" w:space="0" w:color="auto"/>
        <w:bottom w:val="none" w:sz="0" w:space="0" w:color="auto"/>
        <w:right w:val="none" w:sz="0" w:space="0" w:color="auto"/>
      </w:divBdr>
    </w:div>
    <w:div w:id="1475444666">
      <w:bodyDiv w:val="1"/>
      <w:marLeft w:val="0"/>
      <w:marRight w:val="0"/>
      <w:marTop w:val="0"/>
      <w:marBottom w:val="0"/>
      <w:divBdr>
        <w:top w:val="none" w:sz="0" w:space="0" w:color="auto"/>
        <w:left w:val="none" w:sz="0" w:space="0" w:color="auto"/>
        <w:bottom w:val="none" w:sz="0" w:space="0" w:color="auto"/>
        <w:right w:val="none" w:sz="0" w:space="0" w:color="auto"/>
      </w:divBdr>
    </w:div>
    <w:div w:id="1505893882">
      <w:bodyDiv w:val="1"/>
      <w:marLeft w:val="0"/>
      <w:marRight w:val="0"/>
      <w:marTop w:val="0"/>
      <w:marBottom w:val="0"/>
      <w:divBdr>
        <w:top w:val="none" w:sz="0" w:space="0" w:color="auto"/>
        <w:left w:val="none" w:sz="0" w:space="0" w:color="auto"/>
        <w:bottom w:val="none" w:sz="0" w:space="0" w:color="auto"/>
        <w:right w:val="none" w:sz="0" w:space="0" w:color="auto"/>
      </w:divBdr>
      <w:divsChild>
        <w:div w:id="1200894068">
          <w:marLeft w:val="0"/>
          <w:marRight w:val="0"/>
          <w:marTop w:val="0"/>
          <w:marBottom w:val="0"/>
          <w:divBdr>
            <w:top w:val="none" w:sz="0" w:space="0" w:color="auto"/>
            <w:left w:val="none" w:sz="0" w:space="0" w:color="auto"/>
            <w:bottom w:val="none" w:sz="0" w:space="0" w:color="auto"/>
            <w:right w:val="none" w:sz="0" w:space="0" w:color="auto"/>
          </w:divBdr>
          <w:divsChild>
            <w:div w:id="1850876356">
              <w:marLeft w:val="0"/>
              <w:marRight w:val="0"/>
              <w:marTop w:val="0"/>
              <w:marBottom w:val="0"/>
              <w:divBdr>
                <w:top w:val="none" w:sz="0" w:space="0" w:color="auto"/>
                <w:left w:val="none" w:sz="0" w:space="0" w:color="auto"/>
                <w:bottom w:val="none" w:sz="0" w:space="0" w:color="auto"/>
                <w:right w:val="none" w:sz="0" w:space="0" w:color="auto"/>
              </w:divBdr>
            </w:div>
            <w:div w:id="15276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681">
      <w:bodyDiv w:val="1"/>
      <w:marLeft w:val="0"/>
      <w:marRight w:val="0"/>
      <w:marTop w:val="0"/>
      <w:marBottom w:val="0"/>
      <w:divBdr>
        <w:top w:val="none" w:sz="0" w:space="0" w:color="auto"/>
        <w:left w:val="none" w:sz="0" w:space="0" w:color="auto"/>
        <w:bottom w:val="none" w:sz="0" w:space="0" w:color="auto"/>
        <w:right w:val="none" w:sz="0" w:space="0" w:color="auto"/>
      </w:divBdr>
    </w:div>
    <w:div w:id="1548030027">
      <w:bodyDiv w:val="1"/>
      <w:marLeft w:val="0"/>
      <w:marRight w:val="0"/>
      <w:marTop w:val="0"/>
      <w:marBottom w:val="0"/>
      <w:divBdr>
        <w:top w:val="none" w:sz="0" w:space="0" w:color="auto"/>
        <w:left w:val="none" w:sz="0" w:space="0" w:color="auto"/>
        <w:bottom w:val="none" w:sz="0" w:space="0" w:color="auto"/>
        <w:right w:val="none" w:sz="0" w:space="0" w:color="auto"/>
      </w:divBdr>
      <w:divsChild>
        <w:div w:id="18090200">
          <w:marLeft w:val="0"/>
          <w:marRight w:val="0"/>
          <w:marTop w:val="0"/>
          <w:marBottom w:val="0"/>
          <w:divBdr>
            <w:top w:val="none" w:sz="0" w:space="0" w:color="auto"/>
            <w:left w:val="none" w:sz="0" w:space="0" w:color="auto"/>
            <w:bottom w:val="none" w:sz="0" w:space="0" w:color="auto"/>
            <w:right w:val="none" w:sz="0" w:space="0" w:color="auto"/>
          </w:divBdr>
          <w:divsChild>
            <w:div w:id="252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692">
      <w:bodyDiv w:val="1"/>
      <w:marLeft w:val="0"/>
      <w:marRight w:val="0"/>
      <w:marTop w:val="0"/>
      <w:marBottom w:val="0"/>
      <w:divBdr>
        <w:top w:val="none" w:sz="0" w:space="0" w:color="auto"/>
        <w:left w:val="none" w:sz="0" w:space="0" w:color="auto"/>
        <w:bottom w:val="none" w:sz="0" w:space="0" w:color="auto"/>
        <w:right w:val="none" w:sz="0" w:space="0" w:color="auto"/>
      </w:divBdr>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507">
      <w:bodyDiv w:val="1"/>
      <w:marLeft w:val="0"/>
      <w:marRight w:val="0"/>
      <w:marTop w:val="0"/>
      <w:marBottom w:val="0"/>
      <w:divBdr>
        <w:top w:val="none" w:sz="0" w:space="0" w:color="auto"/>
        <w:left w:val="none" w:sz="0" w:space="0" w:color="auto"/>
        <w:bottom w:val="none" w:sz="0" w:space="0" w:color="auto"/>
        <w:right w:val="none" w:sz="0" w:space="0" w:color="auto"/>
      </w:divBdr>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987">
      <w:bodyDiv w:val="1"/>
      <w:marLeft w:val="0"/>
      <w:marRight w:val="0"/>
      <w:marTop w:val="0"/>
      <w:marBottom w:val="0"/>
      <w:divBdr>
        <w:top w:val="none" w:sz="0" w:space="0" w:color="auto"/>
        <w:left w:val="none" w:sz="0" w:space="0" w:color="auto"/>
        <w:bottom w:val="none" w:sz="0" w:space="0" w:color="auto"/>
        <w:right w:val="none" w:sz="0" w:space="0" w:color="auto"/>
      </w:divBdr>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5273">
      <w:bodyDiv w:val="1"/>
      <w:marLeft w:val="0"/>
      <w:marRight w:val="0"/>
      <w:marTop w:val="0"/>
      <w:marBottom w:val="0"/>
      <w:divBdr>
        <w:top w:val="none" w:sz="0" w:space="0" w:color="auto"/>
        <w:left w:val="none" w:sz="0" w:space="0" w:color="auto"/>
        <w:bottom w:val="none" w:sz="0" w:space="0" w:color="auto"/>
        <w:right w:val="none" w:sz="0" w:space="0" w:color="auto"/>
      </w:divBdr>
    </w:div>
    <w:div w:id="1890679005">
      <w:bodyDiv w:val="1"/>
      <w:marLeft w:val="0"/>
      <w:marRight w:val="0"/>
      <w:marTop w:val="0"/>
      <w:marBottom w:val="0"/>
      <w:divBdr>
        <w:top w:val="none" w:sz="0" w:space="0" w:color="auto"/>
        <w:left w:val="none" w:sz="0" w:space="0" w:color="auto"/>
        <w:bottom w:val="none" w:sz="0" w:space="0" w:color="auto"/>
        <w:right w:val="none" w:sz="0" w:space="0" w:color="auto"/>
      </w:divBdr>
    </w:div>
    <w:div w:id="1904902142">
      <w:bodyDiv w:val="1"/>
      <w:marLeft w:val="0"/>
      <w:marRight w:val="0"/>
      <w:marTop w:val="0"/>
      <w:marBottom w:val="0"/>
      <w:divBdr>
        <w:top w:val="none" w:sz="0" w:space="0" w:color="auto"/>
        <w:left w:val="none" w:sz="0" w:space="0" w:color="auto"/>
        <w:bottom w:val="none" w:sz="0" w:space="0" w:color="auto"/>
        <w:right w:val="none" w:sz="0" w:space="0" w:color="auto"/>
      </w:divBdr>
    </w:div>
    <w:div w:id="1918782649">
      <w:bodyDiv w:val="1"/>
      <w:marLeft w:val="0"/>
      <w:marRight w:val="0"/>
      <w:marTop w:val="0"/>
      <w:marBottom w:val="0"/>
      <w:divBdr>
        <w:top w:val="none" w:sz="0" w:space="0" w:color="auto"/>
        <w:left w:val="none" w:sz="0" w:space="0" w:color="auto"/>
        <w:bottom w:val="none" w:sz="0" w:space="0" w:color="auto"/>
        <w:right w:val="none" w:sz="0" w:space="0" w:color="auto"/>
      </w:divBdr>
      <w:divsChild>
        <w:div w:id="993290193">
          <w:marLeft w:val="0"/>
          <w:marRight w:val="0"/>
          <w:marTop w:val="0"/>
          <w:marBottom w:val="0"/>
          <w:divBdr>
            <w:top w:val="none" w:sz="0" w:space="0" w:color="auto"/>
            <w:left w:val="none" w:sz="0" w:space="0" w:color="auto"/>
            <w:bottom w:val="none" w:sz="0" w:space="0" w:color="auto"/>
            <w:right w:val="none" w:sz="0" w:space="0" w:color="auto"/>
          </w:divBdr>
          <w:divsChild>
            <w:div w:id="1416122815">
              <w:marLeft w:val="0"/>
              <w:marRight w:val="0"/>
              <w:marTop w:val="0"/>
              <w:marBottom w:val="0"/>
              <w:divBdr>
                <w:top w:val="none" w:sz="0" w:space="0" w:color="auto"/>
                <w:left w:val="none" w:sz="0" w:space="0" w:color="auto"/>
                <w:bottom w:val="none" w:sz="0" w:space="0" w:color="auto"/>
                <w:right w:val="none" w:sz="0" w:space="0" w:color="auto"/>
              </w:divBdr>
            </w:div>
            <w:div w:id="9753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4941">
      <w:bodyDiv w:val="1"/>
      <w:marLeft w:val="0"/>
      <w:marRight w:val="0"/>
      <w:marTop w:val="0"/>
      <w:marBottom w:val="0"/>
      <w:divBdr>
        <w:top w:val="none" w:sz="0" w:space="0" w:color="auto"/>
        <w:left w:val="none" w:sz="0" w:space="0" w:color="auto"/>
        <w:bottom w:val="none" w:sz="0" w:space="0" w:color="auto"/>
        <w:right w:val="none" w:sz="0" w:space="0" w:color="auto"/>
      </w:divBdr>
    </w:div>
    <w:div w:id="1978753297">
      <w:bodyDiv w:val="1"/>
      <w:marLeft w:val="0"/>
      <w:marRight w:val="0"/>
      <w:marTop w:val="0"/>
      <w:marBottom w:val="0"/>
      <w:divBdr>
        <w:top w:val="none" w:sz="0" w:space="0" w:color="auto"/>
        <w:left w:val="none" w:sz="0" w:space="0" w:color="auto"/>
        <w:bottom w:val="none" w:sz="0" w:space="0" w:color="auto"/>
        <w:right w:val="none" w:sz="0" w:space="0" w:color="auto"/>
      </w:divBdr>
    </w:div>
    <w:div w:id="2022196249">
      <w:bodyDiv w:val="1"/>
      <w:marLeft w:val="0"/>
      <w:marRight w:val="0"/>
      <w:marTop w:val="0"/>
      <w:marBottom w:val="0"/>
      <w:divBdr>
        <w:top w:val="none" w:sz="0" w:space="0" w:color="auto"/>
        <w:left w:val="none" w:sz="0" w:space="0" w:color="auto"/>
        <w:bottom w:val="none" w:sz="0" w:space="0" w:color="auto"/>
        <w:right w:val="none" w:sz="0" w:space="0" w:color="auto"/>
      </w:divBdr>
    </w:div>
    <w:div w:id="2036349782">
      <w:bodyDiv w:val="1"/>
      <w:marLeft w:val="0"/>
      <w:marRight w:val="0"/>
      <w:marTop w:val="0"/>
      <w:marBottom w:val="0"/>
      <w:divBdr>
        <w:top w:val="none" w:sz="0" w:space="0" w:color="auto"/>
        <w:left w:val="none" w:sz="0" w:space="0" w:color="auto"/>
        <w:bottom w:val="none" w:sz="0" w:space="0" w:color="auto"/>
        <w:right w:val="none" w:sz="0" w:space="0" w:color="auto"/>
      </w:divBdr>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79">
      <w:bodyDiv w:val="1"/>
      <w:marLeft w:val="0"/>
      <w:marRight w:val="0"/>
      <w:marTop w:val="0"/>
      <w:marBottom w:val="0"/>
      <w:divBdr>
        <w:top w:val="none" w:sz="0" w:space="0" w:color="auto"/>
        <w:left w:val="none" w:sz="0" w:space="0" w:color="auto"/>
        <w:bottom w:val="none" w:sz="0" w:space="0" w:color="auto"/>
        <w:right w:val="none" w:sz="0" w:space="0" w:color="auto"/>
      </w:divBdr>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5335">
      <w:bodyDiv w:val="1"/>
      <w:marLeft w:val="0"/>
      <w:marRight w:val="0"/>
      <w:marTop w:val="0"/>
      <w:marBottom w:val="0"/>
      <w:divBdr>
        <w:top w:val="none" w:sz="0" w:space="0" w:color="auto"/>
        <w:left w:val="none" w:sz="0" w:space="0" w:color="auto"/>
        <w:bottom w:val="none" w:sz="0" w:space="0" w:color="auto"/>
        <w:right w:val="none" w:sz="0" w:space="0" w:color="auto"/>
      </w:divBdr>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lo@issakhoury.me" TargetMode="External"/><Relationship Id="rId13" Type="http://schemas.openxmlformats.org/officeDocument/2006/relationships/hyperlink" Target="https://www.credly.com/badges/37955d35-2a3a-48d6-87fd-ceace8ac5975/public_url"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racclaim.com/badges/bc819984-6f5c-49f9-b092-64fa1023afae/public_ur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racclaim.com/badges/533425e3-ce25-4a7a-ac05-d6b3ef5edb85/public_url" TargetMode="External"/><Relationship Id="rId5" Type="http://schemas.openxmlformats.org/officeDocument/2006/relationships/webSettings" Target="webSettings.xml"/><Relationship Id="rId15" Type="http://schemas.openxmlformats.org/officeDocument/2006/relationships/hyperlink" Target="https://www.credly.com/badges/40500c2f-3ffd-499a-bcd6-301628b449ae/public_url" TargetMode="External"/><Relationship Id="rId10" Type="http://schemas.openxmlformats.org/officeDocument/2006/relationships/hyperlink" Target="https://www.youracclaim.com/badges/48790cf7-1d40-4c76-996f-1e87ac612503/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ssakhoury.me" TargetMode="External"/><Relationship Id="rId14" Type="http://schemas.openxmlformats.org/officeDocument/2006/relationships/hyperlink" Target="https://www.credly.com/badges/5ee9e268-479a-44eb-9b51-71ee8ea48691/public_ur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1261C"/>
    <w:rsid w:val="00242C68"/>
    <w:rsid w:val="00242EC6"/>
    <w:rsid w:val="002A110D"/>
    <w:rsid w:val="002A3483"/>
    <w:rsid w:val="002A6A4F"/>
    <w:rsid w:val="00323E9E"/>
    <w:rsid w:val="00341E52"/>
    <w:rsid w:val="00352227"/>
    <w:rsid w:val="003B106C"/>
    <w:rsid w:val="003C2168"/>
    <w:rsid w:val="0040584D"/>
    <w:rsid w:val="004A7FE8"/>
    <w:rsid w:val="00521633"/>
    <w:rsid w:val="00530275"/>
    <w:rsid w:val="00591EA4"/>
    <w:rsid w:val="00601196"/>
    <w:rsid w:val="0064007D"/>
    <w:rsid w:val="00652393"/>
    <w:rsid w:val="0065374D"/>
    <w:rsid w:val="00657A60"/>
    <w:rsid w:val="006773C3"/>
    <w:rsid w:val="00722D60"/>
    <w:rsid w:val="00742057"/>
    <w:rsid w:val="00767DA7"/>
    <w:rsid w:val="007D0BB8"/>
    <w:rsid w:val="007D2604"/>
    <w:rsid w:val="00805FBB"/>
    <w:rsid w:val="00852FB0"/>
    <w:rsid w:val="008748C3"/>
    <w:rsid w:val="008E5AD8"/>
    <w:rsid w:val="00903956"/>
    <w:rsid w:val="0092041F"/>
    <w:rsid w:val="0092495D"/>
    <w:rsid w:val="0097527D"/>
    <w:rsid w:val="00A15893"/>
    <w:rsid w:val="00A75005"/>
    <w:rsid w:val="00AF218E"/>
    <w:rsid w:val="00BE28C6"/>
    <w:rsid w:val="00C46443"/>
    <w:rsid w:val="00C50E48"/>
    <w:rsid w:val="00C5220D"/>
    <w:rsid w:val="00C87251"/>
    <w:rsid w:val="00CC32F6"/>
    <w:rsid w:val="00CC6259"/>
    <w:rsid w:val="00CE27AA"/>
    <w:rsid w:val="00CF7492"/>
    <w:rsid w:val="00D04CE1"/>
    <w:rsid w:val="00D74761"/>
    <w:rsid w:val="00D87CF7"/>
    <w:rsid w:val="00DB09A2"/>
    <w:rsid w:val="00DB491E"/>
    <w:rsid w:val="00DE6DD2"/>
    <w:rsid w:val="00E01D73"/>
    <w:rsid w:val="00E11262"/>
    <w:rsid w:val="00E5030F"/>
    <w:rsid w:val="00E73CD3"/>
    <w:rsid w:val="00E819AE"/>
    <w:rsid w:val="00EC0F7B"/>
    <w:rsid w:val="00EC741E"/>
    <w:rsid w:val="00EE19F1"/>
    <w:rsid w:val="00F50EF4"/>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1A3D4-4E4C-8142-BE01-47A3F0C83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{9EDAB52D-F712-954D-9822-2A186C037C6A}tf10002079.dotx</Template>
  <TotalTime>75</TotalTime>
  <Pages>6</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Alkhoury</cp:lastModifiedBy>
  <cp:revision>35</cp:revision>
  <cp:lastPrinted>2019-10-16T08:22:00Z</cp:lastPrinted>
  <dcterms:created xsi:type="dcterms:W3CDTF">2021-11-08T11:56:00Z</dcterms:created>
  <dcterms:modified xsi:type="dcterms:W3CDTF">2024-10-09T16:26:00Z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